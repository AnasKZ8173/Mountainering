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13B9C" w14:textId="77777777" w:rsidR="00C6554A" w:rsidRPr="008B5277" w:rsidRDefault="00666471"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73118ED4" wp14:editId="03A14AF6">
            <wp:extent cx="5650173" cy="2391902"/>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6064" cy="2398629"/>
                    </a:xfrm>
                    <a:prstGeom prst="rect">
                      <a:avLst/>
                    </a:prstGeom>
                  </pic:spPr>
                </pic:pic>
              </a:graphicData>
            </a:graphic>
          </wp:inline>
        </w:drawing>
      </w:r>
    </w:p>
    <w:bookmarkEnd w:id="0"/>
    <w:bookmarkEnd w:id="1"/>
    <w:bookmarkEnd w:id="2"/>
    <w:bookmarkEnd w:id="3"/>
    <w:bookmarkEnd w:id="4"/>
    <w:p w14:paraId="71E8A550" w14:textId="77777777" w:rsidR="00C6554A" w:rsidRDefault="00974062" w:rsidP="00C6554A">
      <w:pPr>
        <w:pStyle w:val="Title"/>
      </w:pPr>
      <w:r>
        <w:rPr>
          <w:rFonts w:asciiTheme="minorHAnsi" w:eastAsiaTheme="minorHAnsi" w:hAnsiTheme="minorHAnsi" w:cstheme="minorBidi"/>
          <w:noProof/>
          <w:color w:val="595959" w:themeColor="text1" w:themeTint="A6"/>
          <w:sz w:val="22"/>
        </w:rPr>
        <w:pict w14:anchorId="5DC5813A">
          <v:shapetype id="_x0000_t202" coordsize="21600,21600" o:spt="202" path="m,l,21600r21600,l21600,xe">
            <v:stroke joinstyle="miter"/>
            <v:path gradientshapeok="t" o:connecttype="rect"/>
          </v:shapetype>
          <v:shape id="Text Box 4" o:spid="_x0000_s2050" type="#_x0000_t202" style="position:absolute;left:0;text-align:left;margin-left:0;margin-top:63.45pt;width:513.2pt;height:77.35pt;z-index:251659264;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" fillcolor="white [3201]" stroked="f" strokeweight=".5pt">
            <v:textbox>
              <w:txbxContent>
                <w:p w14:paraId="101CAE38" w14:textId="77777777" w:rsidR="004C6161" w:rsidRPr="00EC6399" w:rsidRDefault="00F36CE7" w:rsidP="00666471">
                  <w:pPr>
                    <w:jc w:val="center"/>
                    <w:rPr>
                      <w:color w:val="000000" w:themeColor="text1"/>
                      <w:sz w:val="96"/>
                      <w:szCs w:val="96"/>
                      <w:u w:val="single"/>
                    </w:rPr>
                  </w:pPr>
                  <w:r>
                    <w:rPr>
                      <w:b/>
                      <w:bCs/>
                      <w:color w:val="000000" w:themeColor="text1"/>
                      <w:sz w:val="96"/>
                      <w:szCs w:val="96"/>
                      <w:u w:val="single"/>
                    </w:rPr>
                    <w:t>CPISM</w:t>
                  </w:r>
                  <w:r w:rsidR="00666471" w:rsidRPr="00EC6399">
                    <w:rPr>
                      <w:b/>
                      <w:bCs/>
                      <w:color w:val="000000" w:themeColor="text1"/>
                      <w:sz w:val="96"/>
                      <w:szCs w:val="96"/>
                      <w:u w:val="single"/>
                    </w:rPr>
                    <w:t xml:space="preserve"> PROJECT</w:t>
                  </w:r>
                </w:p>
              </w:txbxContent>
            </v:textbox>
            <w10:wrap anchorx="margin"/>
          </v:shape>
        </w:pict>
      </w:r>
    </w:p>
    <w:p w14:paraId="051ADF82" w14:textId="77777777" w:rsidR="00C6554A" w:rsidRPr="00D5413C" w:rsidRDefault="004C6161" w:rsidP="004C6161">
      <w:pPr>
        <w:pStyle w:val="Subtitle"/>
        <w:tabs>
          <w:tab w:val="center" w:pos="4320"/>
          <w:tab w:val="left" w:pos="5880"/>
        </w:tabs>
        <w:jc w:val="left"/>
      </w:pPr>
      <w:r>
        <w:tab/>
      </w:r>
      <w:r>
        <w:tab/>
      </w:r>
    </w:p>
    <w:p w14:paraId="72FD3200" w14:textId="6150438B" w:rsidR="004C6161" w:rsidRDefault="00974062" w:rsidP="004C6161">
      <w:pPr>
        <w:pStyle w:val="Heading1"/>
        <w:pBdr>
          <w:between w:val="single" w:sz="4" w:space="1" w:color="auto"/>
          <w:bar w:val="single" w:sz="4" w:color="auto"/>
        </w:pBdr>
        <w:rPr>
          <w:rFonts w:asciiTheme="minorHAnsi" w:eastAsiaTheme="minorHAnsi" w:hAnsiTheme="minorHAnsi" w:cstheme="minorBidi"/>
          <w:color w:val="595959" w:themeColor="text1" w:themeTint="A6"/>
          <w:sz w:val="22"/>
        </w:rPr>
      </w:pPr>
      <w:bookmarkStart w:id="5" w:name="_Toc59806762"/>
      <w:bookmarkStart w:id="6" w:name="_Toc59806823"/>
      <w:bookmarkStart w:id="7" w:name="_Toc59806888"/>
      <w:bookmarkStart w:id="8" w:name="_Toc59832822"/>
      <w:bookmarkStart w:id="9" w:name="_Toc72972988"/>
      <w:r>
        <w:rPr>
          <w:rFonts w:asciiTheme="minorHAnsi" w:eastAsiaTheme="minorHAnsi" w:hAnsiTheme="minorHAnsi" w:cstheme="minorBidi"/>
          <w:noProof/>
          <w:color w:val="595959" w:themeColor="text1" w:themeTint="A6"/>
          <w:sz w:val="22"/>
        </w:rPr>
        <w:pict w14:anchorId="5F3C276D">
          <v:shape id="_x0000_s2106" type="#_x0000_t202" style="position:absolute;margin-left:139.5pt;margin-top:31.65pt;width:175.5pt;height:115.5pt;z-index:251796480" stroked="f">
            <v:textbox>
              <w:txbxContent>
                <w:p w14:paraId="21C16B13" w14:textId="61091289" w:rsidR="007B76D4" w:rsidRDefault="007B76D4">
                  <w:r>
                    <w:rPr>
                      <w:noProof/>
                    </w:rPr>
                    <w:drawing>
                      <wp:inline distT="0" distB="0" distL="0" distR="0" wp14:anchorId="34190CCE" wp14:editId="1B97D654">
                        <wp:extent cx="1962150" cy="1365885"/>
                        <wp:effectExtent l="0" t="0" r="0" b="0"/>
                        <wp:docPr id="1943518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18818" name="Picture 1943518818"/>
                                <pic:cNvPicPr/>
                              </pic:nvPicPr>
                              <pic:blipFill>
                                <a:blip r:embed="rId9">
                                  <a:extLst>
                                    <a:ext uri="{28A0092B-C50C-407E-A947-70E740481C1C}">
                                      <a14:useLocalDpi xmlns:a14="http://schemas.microsoft.com/office/drawing/2010/main" val="0"/>
                                    </a:ext>
                                  </a:extLst>
                                </a:blip>
                                <a:stretch>
                                  <a:fillRect/>
                                </a:stretch>
                              </pic:blipFill>
                              <pic:spPr>
                                <a:xfrm>
                                  <a:off x="0" y="0"/>
                                  <a:ext cx="1962150" cy="1365885"/>
                                </a:xfrm>
                                <a:prstGeom prst="rect">
                                  <a:avLst/>
                                </a:prstGeom>
                              </pic:spPr>
                            </pic:pic>
                          </a:graphicData>
                        </a:graphic>
                      </wp:inline>
                    </w:drawing>
                  </w:r>
                </w:p>
              </w:txbxContent>
            </v:textbox>
          </v:shape>
        </w:pict>
      </w:r>
      <w:r>
        <w:rPr>
          <w:rFonts w:asciiTheme="minorHAnsi" w:eastAsiaTheme="minorHAnsi" w:hAnsiTheme="minorHAnsi" w:cstheme="minorBidi"/>
          <w:noProof/>
          <w:color w:val="595959" w:themeColor="text1" w:themeTint="A6"/>
          <w:sz w:val="22"/>
        </w:rPr>
        <w:pict w14:anchorId="1F605FC3">
          <v:shape id="Text Box 57" o:spid="_x0000_s2052" type="#_x0000_t202" style="position:absolute;margin-left:-30.95pt;margin-top:141.85pt;width:513.2pt;height:74.25pt;z-index:251746304;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" fillcolor="white [3201]" stroked="f" strokeweight=".5pt">
            <v:textbox>
              <w:txbxContent>
                <w:p w14:paraId="7541A8BA" w14:textId="09B5F7EF" w:rsidR="00895493" w:rsidRDefault="001A1E2C" w:rsidP="00F36CE7">
                  <w:pPr>
                    <w:jc w:val="center"/>
                    <w:rPr>
                      <w:b/>
                      <w:bCs/>
                      <w:color w:val="000000" w:themeColor="text1"/>
                      <w:sz w:val="56"/>
                      <w:szCs w:val="56"/>
                      <w:u w:val="single"/>
                    </w:rPr>
                  </w:pPr>
                  <w:r>
                    <w:rPr>
                      <w:b/>
                      <w:bCs/>
                      <w:color w:val="000000" w:themeColor="text1"/>
                      <w:sz w:val="56"/>
                      <w:szCs w:val="56"/>
                      <w:u w:val="single"/>
                    </w:rPr>
                    <w:t>MOUNTAIN</w:t>
                  </w:r>
                  <w:r w:rsidR="007B76D4">
                    <w:rPr>
                      <w:b/>
                      <w:bCs/>
                      <w:color w:val="000000" w:themeColor="text1"/>
                      <w:sz w:val="56"/>
                      <w:szCs w:val="56"/>
                      <w:u w:val="single"/>
                    </w:rPr>
                    <w:t>ERING</w:t>
                  </w:r>
                  <w:r w:rsidR="00897B63">
                    <w:rPr>
                      <w:b/>
                      <w:bCs/>
                      <w:color w:val="000000" w:themeColor="text1"/>
                      <w:sz w:val="56"/>
                      <w:szCs w:val="56"/>
                      <w:u w:val="single"/>
                    </w:rPr>
                    <w:t xml:space="preserve"> </w:t>
                  </w:r>
                  <w:r w:rsidR="00F36CE7">
                    <w:rPr>
                      <w:b/>
                      <w:bCs/>
                      <w:color w:val="000000" w:themeColor="text1"/>
                      <w:sz w:val="56"/>
                      <w:szCs w:val="56"/>
                      <w:u w:val="single"/>
                    </w:rPr>
                    <w:t xml:space="preserve"> </w:t>
                  </w:r>
                </w:p>
                <w:p w14:paraId="72F2F016" w14:textId="77777777" w:rsidR="00F36CE7" w:rsidRPr="00F36CE7" w:rsidRDefault="00F36CE7" w:rsidP="00F36CE7">
                  <w:pPr>
                    <w:jc w:val="center"/>
                    <w:rPr>
                      <w:b/>
                      <w:bCs/>
                      <w:color w:val="000000" w:themeColor="text1"/>
                      <w:sz w:val="56"/>
                      <w:szCs w:val="56"/>
                      <w:u w:val="single"/>
                    </w:rPr>
                  </w:pPr>
                </w:p>
                <w:p w14:paraId="6CF17A65" w14:textId="77777777" w:rsidR="00EC6399" w:rsidRDefault="00EC6399"/>
              </w:txbxContent>
            </v:textbox>
            <w10:wrap anchorx="margin"/>
          </v:shape>
        </w:pict>
      </w:r>
      <w:r>
        <w:rPr>
          <w:rFonts w:asciiTheme="minorHAnsi" w:eastAsiaTheme="minorHAnsi" w:hAnsiTheme="minorHAnsi" w:cstheme="minorBidi"/>
          <w:noProof/>
          <w:color w:val="595959" w:themeColor="text1" w:themeTint="A6"/>
          <w:sz w:val="22"/>
        </w:rPr>
        <w:pict w14:anchorId="7CFB814E">
          <v:shape id="Text Box 5" o:spid="_x0000_s2051" type="#_x0000_t202" style="position:absolute;margin-left:-39pt;margin-top:225.15pt;width:5in;height:144.75pt;z-index:251661312;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" fillcolor="white [3201]" stroked="f" strokeweight=".5pt">
            <v:textbox>
              <w:txbxContent>
                <w:p w14:paraId="366897EA" w14:textId="77777777" w:rsidR="004C6161" w:rsidRPr="00EC6399" w:rsidRDefault="00D16624" w:rsidP="006C56C7">
                  <w:pPr>
                    <w:rPr>
                      <w:color w:val="000000" w:themeColor="text1"/>
                      <w:sz w:val="56"/>
                      <w:szCs w:val="56"/>
                    </w:rPr>
                  </w:pPr>
                  <w:r w:rsidRPr="00EC6399">
                    <w:rPr>
                      <w:color w:val="000000" w:themeColor="text1"/>
                      <w:sz w:val="56"/>
                      <w:szCs w:val="56"/>
                    </w:rPr>
                    <w:t>GROUP MEMBERS:</w:t>
                  </w:r>
                </w:p>
                <w:p w14:paraId="6598AE78" w14:textId="63F5626E" w:rsidR="00B925DF" w:rsidRPr="00B925DF" w:rsidRDefault="00B925DF" w:rsidP="00B925DF">
                  <w:pPr>
                    <w:pStyle w:val="ListParagraph"/>
                    <w:numPr>
                      <w:ilvl w:val="0"/>
                      <w:numId w:val="16"/>
                    </w:numPr>
                    <w:rPr>
                      <w:color w:val="000000" w:themeColor="text1"/>
                      <w:sz w:val="28"/>
                      <w:szCs w:val="28"/>
                    </w:rPr>
                  </w:pPr>
                  <w:r>
                    <w:rPr>
                      <w:color w:val="000000" w:themeColor="text1"/>
                      <w:sz w:val="28"/>
                      <w:szCs w:val="28"/>
                    </w:rPr>
                    <w:t>A</w:t>
                  </w:r>
                  <w:r w:rsidR="001A1E2C">
                    <w:rPr>
                      <w:color w:val="000000" w:themeColor="text1"/>
                      <w:sz w:val="28"/>
                      <w:szCs w:val="28"/>
                    </w:rPr>
                    <w:t xml:space="preserve">NAS </w:t>
                  </w:r>
                  <w:proofErr w:type="gramStart"/>
                  <w:r w:rsidR="001A1E2C">
                    <w:rPr>
                      <w:color w:val="000000" w:themeColor="text1"/>
                      <w:sz w:val="28"/>
                      <w:szCs w:val="28"/>
                    </w:rPr>
                    <w:t>KHALID</w:t>
                  </w:r>
                  <w:r w:rsidRPr="00EC6399">
                    <w:rPr>
                      <w:color w:val="000000" w:themeColor="text1"/>
                      <w:sz w:val="28"/>
                      <w:szCs w:val="28"/>
                    </w:rPr>
                    <w:t>(</w:t>
                  </w:r>
                  <w:proofErr w:type="gramEnd"/>
                  <w:r w:rsidRPr="00F36CE7">
                    <w:rPr>
                      <w:color w:val="000000" w:themeColor="text1"/>
                    </w:rPr>
                    <w:t>student</w:t>
                  </w:r>
                  <w:r>
                    <w:rPr>
                      <w:rFonts w:ascii="Calibri" w:hAnsi="Calibri" w:cs="Calibri"/>
                      <w:color w:val="000000"/>
                      <w:sz w:val="20"/>
                      <w:szCs w:val="20"/>
                      <w:shd w:val="clear" w:color="auto" w:fill="FFFFFF"/>
                    </w:rPr>
                    <w:t>1</w:t>
                  </w:r>
                  <w:r w:rsidR="001A1E2C">
                    <w:rPr>
                      <w:rFonts w:ascii="Calibri" w:hAnsi="Calibri" w:cs="Calibri"/>
                      <w:color w:val="000000"/>
                      <w:sz w:val="20"/>
                      <w:szCs w:val="20"/>
                      <w:shd w:val="clear" w:color="auto" w:fill="FFFFFF"/>
                    </w:rPr>
                    <w:t>525226</w:t>
                  </w:r>
                  <w:r w:rsidRPr="00EC6399">
                    <w:rPr>
                      <w:color w:val="000000" w:themeColor="text1"/>
                      <w:sz w:val="28"/>
                      <w:szCs w:val="28"/>
                    </w:rPr>
                    <w:t>)</w:t>
                  </w:r>
                </w:p>
                <w:p w14:paraId="58EF0B5D" w14:textId="5FA40FA3" w:rsidR="00D16624" w:rsidRPr="00EC6399" w:rsidRDefault="001A1E2C" w:rsidP="006C56C7">
                  <w:pPr>
                    <w:pStyle w:val="ListParagraph"/>
                    <w:numPr>
                      <w:ilvl w:val="0"/>
                      <w:numId w:val="16"/>
                    </w:numPr>
                    <w:rPr>
                      <w:color w:val="000000" w:themeColor="text1"/>
                      <w:sz w:val="28"/>
                      <w:szCs w:val="28"/>
                    </w:rPr>
                  </w:pPr>
                  <w:r>
                    <w:rPr>
                      <w:rFonts w:ascii="Calibri" w:hAnsi="Calibri" w:cs="Calibri"/>
                      <w:color w:val="000000"/>
                      <w:sz w:val="28"/>
                      <w:szCs w:val="28"/>
                      <w:shd w:val="clear" w:color="auto" w:fill="FFFFFF"/>
                    </w:rPr>
                    <w:t xml:space="preserve">ABDUL GHANI </w:t>
                  </w:r>
                  <w:r w:rsidR="006C56C7" w:rsidRPr="00EC6399">
                    <w:rPr>
                      <w:color w:val="000000" w:themeColor="text1"/>
                      <w:sz w:val="28"/>
                      <w:szCs w:val="28"/>
                    </w:rPr>
                    <w:t>(</w:t>
                  </w:r>
                  <w:r w:rsidR="00F36CE7">
                    <w:rPr>
                      <w:rFonts w:ascii="Calibri" w:hAnsi="Calibri" w:cs="Calibri"/>
                      <w:color w:val="000000"/>
                      <w:sz w:val="20"/>
                      <w:szCs w:val="20"/>
                      <w:shd w:val="clear" w:color="auto" w:fill="FFFFFF"/>
                    </w:rPr>
                    <w:t>Student1</w:t>
                  </w:r>
                  <w:r>
                    <w:rPr>
                      <w:rFonts w:ascii="Calibri" w:hAnsi="Calibri" w:cs="Calibri"/>
                      <w:color w:val="000000"/>
                      <w:sz w:val="20"/>
                      <w:szCs w:val="20"/>
                      <w:shd w:val="clear" w:color="auto" w:fill="FFFFFF"/>
                    </w:rPr>
                    <w:t>526983</w:t>
                  </w:r>
                  <w:r w:rsidR="006C56C7" w:rsidRPr="00EC6399">
                    <w:rPr>
                      <w:color w:val="000000" w:themeColor="text1"/>
                      <w:sz w:val="28"/>
                      <w:szCs w:val="28"/>
                    </w:rPr>
                    <w:t>)</w:t>
                  </w:r>
                </w:p>
              </w:txbxContent>
            </v:textbox>
            <w10:wrap anchorx="margin"/>
          </v:shape>
        </w:pict>
      </w:r>
      <w:bookmarkEnd w:id="5"/>
      <w:bookmarkEnd w:id="6"/>
      <w:bookmarkEnd w:id="7"/>
      <w:bookmarkEnd w:id="8"/>
      <w:bookmarkEnd w:id="9"/>
      <w:r w:rsidR="004C6161">
        <w:rPr>
          <w:rFonts w:asciiTheme="minorHAnsi" w:eastAsiaTheme="minorHAnsi" w:hAnsiTheme="minorHAnsi" w:cstheme="minorBidi"/>
          <w:color w:val="595959" w:themeColor="text1" w:themeTint="A6"/>
          <w:sz w:val="22"/>
        </w:rPr>
        <w:br w:type="page"/>
      </w:r>
    </w:p>
    <w:p w14:paraId="7674178B" w14:textId="77777777" w:rsidR="00AD127F" w:rsidRDefault="00974062" w:rsidP="00AD127F">
      <w:r>
        <w:rPr>
          <w:noProof/>
        </w:rPr>
        <w:lastRenderedPageBreak/>
        <w:pict w14:anchorId="4F467EE6">
          <v:shape id="Text Box 395" o:spid="_x0000_s2053" type="#_x0000_t202" style="position:absolute;margin-left:-25.8pt;margin-top:91.35pt;width:514.75pt;height:603.75pt;z-index:25177190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" filled="f" stroked="f" strokeweight=".5pt">
            <v:textbox>
              <w:txbxContent>
                <w:sdt>
                  <w:sdtPr>
                    <w:rPr>
                      <w:rFonts w:asciiTheme="minorHAnsi" w:eastAsiaTheme="minorHAnsi" w:hAnsiTheme="minorHAnsi" w:cstheme="minorBidi"/>
                      <w:color w:val="595959" w:themeColor="text1" w:themeTint="A6"/>
                      <w:sz w:val="22"/>
                      <w:szCs w:val="22"/>
                    </w:rPr>
                    <w:id w:val="1427998499"/>
                    <w:docPartObj>
                      <w:docPartGallery w:val="Table of Contents"/>
                      <w:docPartUnique/>
                    </w:docPartObj>
                  </w:sdtPr>
                  <w:sdtEndPr>
                    <w:rPr>
                      <w:b/>
                      <w:bCs/>
                      <w:noProof/>
                      <w:color w:val="000000" w:themeColor="text1"/>
                    </w:rPr>
                  </w:sdtEndPr>
                  <w:sdtContent>
                    <w:p w14:paraId="74D6ECB3" w14:textId="77777777" w:rsidR="00DE0F55" w:rsidRDefault="00DE0F55">
                      <w:pPr>
                        <w:pStyle w:val="TOCHeading"/>
                      </w:pPr>
                    </w:p>
                    <w:p w14:paraId="74437D78" w14:textId="77777777" w:rsidR="00DE0F55" w:rsidRPr="00DE0F55" w:rsidRDefault="009733DC">
                      <w:pPr>
                        <w:pStyle w:val="TOC1"/>
                        <w:tabs>
                          <w:tab w:val="right" w:leader="dot" w:pos="9016"/>
                        </w:tabs>
                        <w:rPr>
                          <w:rFonts w:eastAsiaTheme="minorEastAsia"/>
                          <w:noProof/>
                          <w:color w:val="000000" w:themeColor="text1"/>
                        </w:rPr>
                      </w:pPr>
                      <w:r w:rsidRPr="00DE0F55">
                        <w:rPr>
                          <w:color w:val="000000" w:themeColor="text1"/>
                        </w:rPr>
                        <w:fldChar w:fldCharType="begin"/>
                      </w:r>
                      <w:r w:rsidR="00DE0F55" w:rsidRPr="00DE0F55">
                        <w:rPr>
                          <w:color w:val="000000" w:themeColor="text1"/>
                        </w:rPr>
                        <w:instrText xml:space="preserve"> TOC \o "1-3" \h \z \u </w:instrText>
                      </w:r>
                      <w:r w:rsidRPr="00DE0F55">
                        <w:rPr>
                          <w:color w:val="000000" w:themeColor="text1"/>
                        </w:rPr>
                        <w:fldChar w:fldCharType="separate"/>
                      </w:r>
                      <w:hyperlink w:anchor="_Toc72972988" w:history="1">
                        <w:r w:rsidR="00DE0F55" w:rsidRPr="00DE0F55">
                          <w:rPr>
                            <w:noProof/>
                            <w:webHidden/>
                            <w:color w:val="000000" w:themeColor="text1"/>
                          </w:rPr>
                          <w:tab/>
                        </w:r>
                        <w:r w:rsidRPr="00DE0F55">
                          <w:rPr>
                            <w:noProof/>
                            <w:webHidden/>
                            <w:color w:val="000000" w:themeColor="text1"/>
                          </w:rPr>
                          <w:fldChar w:fldCharType="begin"/>
                        </w:r>
                        <w:r w:rsidR="00DE0F55" w:rsidRPr="00DE0F55">
                          <w:rPr>
                            <w:noProof/>
                            <w:webHidden/>
                            <w:color w:val="000000" w:themeColor="text1"/>
                          </w:rPr>
                          <w:instrText xml:space="preserve"> PAGEREF _Toc72972988 \h </w:instrText>
                        </w:r>
                        <w:r w:rsidRPr="00DE0F55">
                          <w:rPr>
                            <w:noProof/>
                            <w:webHidden/>
                            <w:color w:val="000000" w:themeColor="text1"/>
                          </w:rPr>
                        </w:r>
                        <w:r w:rsidRPr="00DE0F55">
                          <w:rPr>
                            <w:noProof/>
                            <w:webHidden/>
                            <w:color w:val="000000" w:themeColor="text1"/>
                          </w:rPr>
                          <w:fldChar w:fldCharType="separate"/>
                        </w:r>
                        <w:r w:rsidR="00DE0F55" w:rsidRPr="00DE0F55">
                          <w:rPr>
                            <w:noProof/>
                            <w:webHidden/>
                            <w:color w:val="000000" w:themeColor="text1"/>
                          </w:rPr>
                          <w:t>0</w:t>
                        </w:r>
                        <w:r w:rsidRPr="00DE0F55">
                          <w:rPr>
                            <w:noProof/>
                            <w:webHidden/>
                            <w:color w:val="000000" w:themeColor="text1"/>
                          </w:rPr>
                          <w:fldChar w:fldCharType="end"/>
                        </w:r>
                      </w:hyperlink>
                    </w:p>
                    <w:p w14:paraId="5C315AE7" w14:textId="77777777" w:rsidR="00DE0F55" w:rsidRPr="00DE0F55" w:rsidRDefault="00974062">
                      <w:pPr>
                        <w:pStyle w:val="TOC1"/>
                        <w:tabs>
                          <w:tab w:val="right" w:leader="dot" w:pos="9016"/>
                        </w:tabs>
                        <w:rPr>
                          <w:rFonts w:eastAsiaTheme="minorEastAsia"/>
                          <w:noProof/>
                          <w:color w:val="000000" w:themeColor="text1"/>
                        </w:rPr>
                      </w:pPr>
                      <w:hyperlink r:id="rId10" w:anchor="_Toc72972989" w:history="1">
                        <w:r w:rsidR="00DE0F55" w:rsidRPr="00DE0F55">
                          <w:rPr>
                            <w:rStyle w:val="Hyperlink"/>
                            <w:noProof/>
                            <w:color w:val="000000" w:themeColor="text1"/>
                          </w:rPr>
                          <w:t>ACKNOWLEDGMENT</w:t>
                        </w:r>
                        <w:r w:rsidR="00DE0F55" w:rsidRPr="00DE0F55">
                          <w:rPr>
                            <w:noProof/>
                            <w:webHidden/>
                            <w:color w:val="000000" w:themeColor="text1"/>
                          </w:rPr>
                          <w:tab/>
                        </w:r>
                        <w:r w:rsidR="009733DC" w:rsidRPr="00DE0F55">
                          <w:rPr>
                            <w:noProof/>
                            <w:webHidden/>
                            <w:color w:val="000000" w:themeColor="text1"/>
                          </w:rPr>
                          <w:fldChar w:fldCharType="begin"/>
                        </w:r>
                        <w:r w:rsidR="00DE0F55" w:rsidRPr="00DE0F55">
                          <w:rPr>
                            <w:noProof/>
                            <w:webHidden/>
                            <w:color w:val="000000" w:themeColor="text1"/>
                          </w:rPr>
                          <w:instrText xml:space="preserve"> PAGEREF _Toc72972989 \h </w:instrText>
                        </w:r>
                        <w:r w:rsidR="009733DC" w:rsidRPr="00DE0F55">
                          <w:rPr>
                            <w:noProof/>
                            <w:webHidden/>
                            <w:color w:val="000000" w:themeColor="text1"/>
                          </w:rPr>
                        </w:r>
                        <w:r w:rsidR="009733DC" w:rsidRPr="00DE0F55">
                          <w:rPr>
                            <w:noProof/>
                            <w:webHidden/>
                            <w:color w:val="000000" w:themeColor="text1"/>
                          </w:rPr>
                          <w:fldChar w:fldCharType="separate"/>
                        </w:r>
                        <w:r w:rsidR="00DE0F55" w:rsidRPr="00DE0F55">
                          <w:rPr>
                            <w:noProof/>
                            <w:webHidden/>
                            <w:color w:val="000000" w:themeColor="text1"/>
                          </w:rPr>
                          <w:t>2</w:t>
                        </w:r>
                        <w:r w:rsidR="009733DC" w:rsidRPr="00DE0F55">
                          <w:rPr>
                            <w:noProof/>
                            <w:webHidden/>
                            <w:color w:val="000000" w:themeColor="text1"/>
                          </w:rPr>
                          <w:fldChar w:fldCharType="end"/>
                        </w:r>
                      </w:hyperlink>
                    </w:p>
                    <w:p w14:paraId="6C7948ED" w14:textId="77777777" w:rsidR="00DE0F55" w:rsidRPr="00DE0F55" w:rsidRDefault="00974062">
                      <w:pPr>
                        <w:pStyle w:val="TOC1"/>
                        <w:tabs>
                          <w:tab w:val="right" w:leader="dot" w:pos="9016"/>
                        </w:tabs>
                        <w:rPr>
                          <w:rFonts w:eastAsiaTheme="minorEastAsia"/>
                          <w:noProof/>
                          <w:color w:val="000000" w:themeColor="text1"/>
                        </w:rPr>
                      </w:pPr>
                      <w:hyperlink r:id="rId11" w:anchor="_Toc72972990" w:history="1">
                        <w:r w:rsidR="00DE0F55" w:rsidRPr="00DE0F55">
                          <w:rPr>
                            <w:rStyle w:val="Hyperlink"/>
                            <w:noProof/>
                            <w:color w:val="000000" w:themeColor="text1"/>
                          </w:rPr>
                          <w:t>CERTIFICATE</w:t>
                        </w:r>
                        <w:r w:rsidR="00351ACB">
                          <w:rPr>
                            <w:rStyle w:val="Hyperlink"/>
                            <w:noProof/>
                            <w:color w:val="000000" w:themeColor="text1"/>
                          </w:rPr>
                          <w:t xml:space="preserve"> OF COMPLETION</w:t>
                        </w:r>
                        <w:r w:rsidR="00DE0F55" w:rsidRPr="00DE0F55">
                          <w:rPr>
                            <w:noProof/>
                            <w:webHidden/>
                            <w:color w:val="000000" w:themeColor="text1"/>
                          </w:rPr>
                          <w:tab/>
                        </w:r>
                        <w:r w:rsidR="009733DC" w:rsidRPr="00DE0F55">
                          <w:rPr>
                            <w:noProof/>
                            <w:webHidden/>
                            <w:color w:val="000000" w:themeColor="text1"/>
                          </w:rPr>
                          <w:fldChar w:fldCharType="begin"/>
                        </w:r>
                        <w:r w:rsidR="00DE0F55" w:rsidRPr="00DE0F55">
                          <w:rPr>
                            <w:noProof/>
                            <w:webHidden/>
                            <w:color w:val="000000" w:themeColor="text1"/>
                          </w:rPr>
                          <w:instrText xml:space="preserve"> PAGEREF _Toc72972990 \h </w:instrText>
                        </w:r>
                        <w:r w:rsidR="009733DC" w:rsidRPr="00DE0F55">
                          <w:rPr>
                            <w:noProof/>
                            <w:webHidden/>
                            <w:color w:val="000000" w:themeColor="text1"/>
                          </w:rPr>
                        </w:r>
                        <w:r w:rsidR="009733DC" w:rsidRPr="00DE0F55">
                          <w:rPr>
                            <w:noProof/>
                            <w:webHidden/>
                            <w:color w:val="000000" w:themeColor="text1"/>
                          </w:rPr>
                          <w:fldChar w:fldCharType="separate"/>
                        </w:r>
                        <w:r w:rsidR="00DE0F55" w:rsidRPr="00DE0F55">
                          <w:rPr>
                            <w:noProof/>
                            <w:webHidden/>
                            <w:color w:val="000000" w:themeColor="text1"/>
                          </w:rPr>
                          <w:t>3</w:t>
                        </w:r>
                        <w:r w:rsidR="009733DC" w:rsidRPr="00DE0F55">
                          <w:rPr>
                            <w:noProof/>
                            <w:webHidden/>
                            <w:color w:val="000000" w:themeColor="text1"/>
                          </w:rPr>
                          <w:fldChar w:fldCharType="end"/>
                        </w:r>
                      </w:hyperlink>
                    </w:p>
                    <w:p w14:paraId="03EF935A" w14:textId="77777777" w:rsidR="00DE0F55" w:rsidRPr="00231AC0" w:rsidRDefault="00974062" w:rsidP="00624C3A">
                      <w:pPr>
                        <w:pStyle w:val="TOC1"/>
                        <w:tabs>
                          <w:tab w:val="right" w:leader="dot" w:pos="9016"/>
                        </w:tabs>
                        <w:rPr>
                          <w:rFonts w:eastAsiaTheme="minorEastAsia"/>
                          <w:noProof/>
                          <w:color w:val="000000" w:themeColor="text1"/>
                          <w:sz w:val="20"/>
                          <w:szCs w:val="20"/>
                        </w:rPr>
                      </w:pPr>
                      <w:hyperlink r:id="rId12" w:anchor="_Toc72972993" w:history="1">
                        <w:r w:rsidR="00DE0F55" w:rsidRPr="00DE0F55">
                          <w:rPr>
                            <w:rStyle w:val="Hyperlink"/>
                            <w:noProof/>
                            <w:color w:val="000000" w:themeColor="text1"/>
                          </w:rPr>
                          <w:t>PROBLEM STATEMENT</w:t>
                        </w:r>
                        <w:r w:rsidR="00DE0F55" w:rsidRPr="00DE0F55">
                          <w:rPr>
                            <w:noProof/>
                            <w:webHidden/>
                            <w:color w:val="000000" w:themeColor="text1"/>
                          </w:rPr>
                          <w:tab/>
                        </w:r>
                        <w:r w:rsidR="009733DC" w:rsidRPr="00DE0F55">
                          <w:rPr>
                            <w:noProof/>
                            <w:webHidden/>
                            <w:color w:val="000000" w:themeColor="text1"/>
                          </w:rPr>
                          <w:fldChar w:fldCharType="begin"/>
                        </w:r>
                        <w:r w:rsidR="00DE0F55" w:rsidRPr="00DE0F55">
                          <w:rPr>
                            <w:noProof/>
                            <w:webHidden/>
                            <w:color w:val="000000" w:themeColor="text1"/>
                          </w:rPr>
                          <w:instrText xml:space="preserve"> PAGEREF _Toc72972993 \h </w:instrText>
                        </w:r>
                        <w:r w:rsidR="009733DC" w:rsidRPr="00DE0F55">
                          <w:rPr>
                            <w:noProof/>
                            <w:webHidden/>
                            <w:color w:val="000000" w:themeColor="text1"/>
                          </w:rPr>
                        </w:r>
                        <w:r w:rsidR="009733DC" w:rsidRPr="00DE0F55">
                          <w:rPr>
                            <w:noProof/>
                            <w:webHidden/>
                            <w:color w:val="000000" w:themeColor="text1"/>
                          </w:rPr>
                          <w:fldChar w:fldCharType="separate"/>
                        </w:r>
                        <w:r w:rsidR="00DE0F55" w:rsidRPr="00DE0F55">
                          <w:rPr>
                            <w:noProof/>
                            <w:webHidden/>
                            <w:color w:val="000000" w:themeColor="text1"/>
                          </w:rPr>
                          <w:t>4</w:t>
                        </w:r>
                        <w:r w:rsidR="009733DC" w:rsidRPr="00DE0F55">
                          <w:rPr>
                            <w:noProof/>
                            <w:webHidden/>
                            <w:color w:val="000000" w:themeColor="text1"/>
                          </w:rPr>
                          <w:fldChar w:fldCharType="end"/>
                        </w:r>
                      </w:hyperlink>
                    </w:p>
                    <w:p w14:paraId="18F4A2DD" w14:textId="77777777" w:rsidR="00DE0F55" w:rsidRPr="00DE0F55" w:rsidRDefault="00974062">
                      <w:pPr>
                        <w:pStyle w:val="TOC2"/>
                        <w:tabs>
                          <w:tab w:val="right" w:leader="dot" w:pos="9016"/>
                        </w:tabs>
                        <w:rPr>
                          <w:rFonts w:eastAsiaTheme="minorEastAsia"/>
                          <w:noProof/>
                          <w:color w:val="000000" w:themeColor="text1"/>
                        </w:rPr>
                      </w:pPr>
                      <w:hyperlink r:id="rId13" w:anchor="_Toc72972996" w:history="1">
                        <w:r w:rsidR="00DE0F55" w:rsidRPr="00DE0F55">
                          <w:rPr>
                            <w:rStyle w:val="Hyperlink"/>
                            <w:noProof/>
                            <w:color w:val="000000" w:themeColor="text1"/>
                          </w:rPr>
                          <w:t>HOME PAGE</w:t>
                        </w:r>
                        <w:r w:rsidR="00DE0F55" w:rsidRPr="00DE0F55">
                          <w:rPr>
                            <w:noProof/>
                            <w:webHidden/>
                            <w:color w:val="000000" w:themeColor="text1"/>
                          </w:rPr>
                          <w:tab/>
                        </w:r>
                        <w:r w:rsidR="009733DC" w:rsidRPr="00DE0F55">
                          <w:rPr>
                            <w:noProof/>
                            <w:webHidden/>
                            <w:color w:val="000000" w:themeColor="text1"/>
                          </w:rPr>
                          <w:fldChar w:fldCharType="begin"/>
                        </w:r>
                        <w:r w:rsidR="00DE0F55" w:rsidRPr="00DE0F55">
                          <w:rPr>
                            <w:noProof/>
                            <w:webHidden/>
                            <w:color w:val="000000" w:themeColor="text1"/>
                          </w:rPr>
                          <w:instrText xml:space="preserve"> PAGEREF _Toc72972996 \h </w:instrText>
                        </w:r>
                        <w:r w:rsidR="009733DC" w:rsidRPr="00DE0F55">
                          <w:rPr>
                            <w:noProof/>
                            <w:webHidden/>
                            <w:color w:val="000000" w:themeColor="text1"/>
                          </w:rPr>
                        </w:r>
                        <w:r w:rsidR="009733DC" w:rsidRPr="00DE0F55">
                          <w:rPr>
                            <w:noProof/>
                            <w:webHidden/>
                            <w:color w:val="000000" w:themeColor="text1"/>
                          </w:rPr>
                          <w:fldChar w:fldCharType="separate"/>
                        </w:r>
                        <w:r w:rsidR="00DE0F55" w:rsidRPr="00DE0F55">
                          <w:rPr>
                            <w:noProof/>
                            <w:webHidden/>
                            <w:color w:val="000000" w:themeColor="text1"/>
                          </w:rPr>
                          <w:t>6</w:t>
                        </w:r>
                        <w:r w:rsidR="009733DC" w:rsidRPr="00DE0F55">
                          <w:rPr>
                            <w:noProof/>
                            <w:webHidden/>
                            <w:color w:val="000000" w:themeColor="text1"/>
                          </w:rPr>
                          <w:fldChar w:fldCharType="end"/>
                        </w:r>
                      </w:hyperlink>
                    </w:p>
                    <w:p w14:paraId="7C18B07A" w14:textId="77777777" w:rsidR="00DE0F55" w:rsidRPr="00DE0F55" w:rsidRDefault="00974062">
                      <w:pPr>
                        <w:pStyle w:val="TOC1"/>
                        <w:tabs>
                          <w:tab w:val="right" w:leader="dot" w:pos="9016"/>
                        </w:tabs>
                        <w:rPr>
                          <w:rFonts w:eastAsiaTheme="minorEastAsia"/>
                          <w:noProof/>
                          <w:color w:val="000000" w:themeColor="text1"/>
                        </w:rPr>
                      </w:pPr>
                      <w:hyperlink r:id="rId14" w:anchor="_Toc72972997" w:history="1">
                        <w:r w:rsidR="00DE0F55" w:rsidRPr="00DE0F55">
                          <w:rPr>
                            <w:rStyle w:val="Hyperlink"/>
                            <w:noProof/>
                            <w:color w:val="000000" w:themeColor="text1"/>
                          </w:rPr>
                          <w:t>SCREEN SHOTS</w:t>
                        </w:r>
                        <w:r w:rsidR="00DE0F55" w:rsidRPr="00DE0F55">
                          <w:rPr>
                            <w:noProof/>
                            <w:webHidden/>
                            <w:color w:val="000000" w:themeColor="text1"/>
                          </w:rPr>
                          <w:tab/>
                        </w:r>
                        <w:r w:rsidR="009733DC" w:rsidRPr="00DE0F55">
                          <w:rPr>
                            <w:noProof/>
                            <w:webHidden/>
                            <w:color w:val="000000" w:themeColor="text1"/>
                          </w:rPr>
                          <w:fldChar w:fldCharType="begin"/>
                        </w:r>
                        <w:r w:rsidR="00DE0F55" w:rsidRPr="00DE0F55">
                          <w:rPr>
                            <w:noProof/>
                            <w:webHidden/>
                            <w:color w:val="000000" w:themeColor="text1"/>
                          </w:rPr>
                          <w:instrText xml:space="preserve"> PAGEREF _Toc72972997 \h </w:instrText>
                        </w:r>
                        <w:r w:rsidR="009733DC" w:rsidRPr="00DE0F55">
                          <w:rPr>
                            <w:noProof/>
                            <w:webHidden/>
                            <w:color w:val="000000" w:themeColor="text1"/>
                          </w:rPr>
                        </w:r>
                        <w:r w:rsidR="009733DC" w:rsidRPr="00DE0F55">
                          <w:rPr>
                            <w:noProof/>
                            <w:webHidden/>
                            <w:color w:val="000000" w:themeColor="text1"/>
                          </w:rPr>
                          <w:fldChar w:fldCharType="separate"/>
                        </w:r>
                        <w:r w:rsidR="00DE0F55" w:rsidRPr="00DE0F55">
                          <w:rPr>
                            <w:noProof/>
                            <w:webHidden/>
                            <w:color w:val="000000" w:themeColor="text1"/>
                          </w:rPr>
                          <w:t>6</w:t>
                        </w:r>
                        <w:r w:rsidR="009733DC" w:rsidRPr="00DE0F55">
                          <w:rPr>
                            <w:noProof/>
                            <w:webHidden/>
                            <w:color w:val="000000" w:themeColor="text1"/>
                          </w:rPr>
                          <w:fldChar w:fldCharType="end"/>
                        </w:r>
                      </w:hyperlink>
                    </w:p>
                    <w:p w14:paraId="5A37415D" w14:textId="77777777" w:rsidR="00DE0F55" w:rsidRPr="00DE0F55" w:rsidRDefault="00974062">
                      <w:pPr>
                        <w:pStyle w:val="TOC2"/>
                        <w:tabs>
                          <w:tab w:val="right" w:leader="dot" w:pos="9016"/>
                        </w:tabs>
                        <w:rPr>
                          <w:rFonts w:eastAsiaTheme="minorEastAsia"/>
                          <w:noProof/>
                          <w:color w:val="000000" w:themeColor="text1"/>
                        </w:rPr>
                      </w:pPr>
                      <w:hyperlink r:id="rId15" w:anchor="_Toc72972998" w:history="1">
                        <w:r w:rsidR="00DE0F55" w:rsidRPr="00DE0F55">
                          <w:rPr>
                            <w:rStyle w:val="Hyperlink"/>
                            <w:noProof/>
                            <w:color w:val="000000" w:themeColor="text1"/>
                          </w:rPr>
                          <w:t>REGISTRATION FORM</w:t>
                        </w:r>
                        <w:r w:rsidR="00DE0F55" w:rsidRPr="00DE0F55">
                          <w:rPr>
                            <w:noProof/>
                            <w:webHidden/>
                            <w:color w:val="000000" w:themeColor="text1"/>
                          </w:rPr>
                          <w:tab/>
                        </w:r>
                        <w:r w:rsidR="009733DC" w:rsidRPr="00DE0F55">
                          <w:rPr>
                            <w:noProof/>
                            <w:webHidden/>
                            <w:color w:val="000000" w:themeColor="text1"/>
                          </w:rPr>
                          <w:fldChar w:fldCharType="begin"/>
                        </w:r>
                        <w:r w:rsidR="00DE0F55" w:rsidRPr="00DE0F55">
                          <w:rPr>
                            <w:noProof/>
                            <w:webHidden/>
                            <w:color w:val="000000" w:themeColor="text1"/>
                          </w:rPr>
                          <w:instrText xml:space="preserve"> PAGEREF _Toc72972998 \h </w:instrText>
                        </w:r>
                        <w:r w:rsidR="009733DC" w:rsidRPr="00DE0F55">
                          <w:rPr>
                            <w:noProof/>
                            <w:webHidden/>
                            <w:color w:val="000000" w:themeColor="text1"/>
                          </w:rPr>
                        </w:r>
                        <w:r w:rsidR="009733DC" w:rsidRPr="00DE0F55">
                          <w:rPr>
                            <w:noProof/>
                            <w:webHidden/>
                            <w:color w:val="000000" w:themeColor="text1"/>
                          </w:rPr>
                          <w:fldChar w:fldCharType="separate"/>
                        </w:r>
                        <w:r w:rsidR="00DE0F55" w:rsidRPr="00DE0F55">
                          <w:rPr>
                            <w:noProof/>
                            <w:webHidden/>
                            <w:color w:val="000000" w:themeColor="text1"/>
                          </w:rPr>
                          <w:t>8</w:t>
                        </w:r>
                        <w:r w:rsidR="009733DC" w:rsidRPr="00DE0F55">
                          <w:rPr>
                            <w:noProof/>
                            <w:webHidden/>
                            <w:color w:val="000000" w:themeColor="text1"/>
                          </w:rPr>
                          <w:fldChar w:fldCharType="end"/>
                        </w:r>
                      </w:hyperlink>
                    </w:p>
                    <w:p w14:paraId="14D36F2B" w14:textId="77777777" w:rsidR="00DE0F55" w:rsidRPr="00DE0F55" w:rsidRDefault="00974062">
                      <w:pPr>
                        <w:pStyle w:val="TOC1"/>
                        <w:tabs>
                          <w:tab w:val="right" w:leader="dot" w:pos="9016"/>
                        </w:tabs>
                        <w:rPr>
                          <w:rFonts w:eastAsiaTheme="minorEastAsia"/>
                          <w:noProof/>
                          <w:color w:val="000000" w:themeColor="text1"/>
                        </w:rPr>
                      </w:pPr>
                      <w:hyperlink r:id="rId16" w:anchor="_Toc72973000" w:history="1">
                        <w:r w:rsidR="00DE0F55" w:rsidRPr="00DE0F55">
                          <w:rPr>
                            <w:rStyle w:val="Hyperlink"/>
                            <w:noProof/>
                            <w:color w:val="000000" w:themeColor="text1"/>
                          </w:rPr>
                          <w:t>WORK BREAKDOWN CHART</w:t>
                        </w:r>
                        <w:r w:rsidR="00DE0F55" w:rsidRPr="00DE0F55">
                          <w:rPr>
                            <w:noProof/>
                            <w:webHidden/>
                            <w:color w:val="000000" w:themeColor="text1"/>
                          </w:rPr>
                          <w:tab/>
                        </w:r>
                        <w:r w:rsidR="009733DC" w:rsidRPr="00DE0F55">
                          <w:rPr>
                            <w:noProof/>
                            <w:webHidden/>
                            <w:color w:val="000000" w:themeColor="text1"/>
                          </w:rPr>
                          <w:fldChar w:fldCharType="begin"/>
                        </w:r>
                        <w:r w:rsidR="00DE0F55" w:rsidRPr="00DE0F55">
                          <w:rPr>
                            <w:noProof/>
                            <w:webHidden/>
                            <w:color w:val="000000" w:themeColor="text1"/>
                          </w:rPr>
                          <w:instrText xml:space="preserve"> PAGEREF _Toc72973000 \h </w:instrText>
                        </w:r>
                        <w:r w:rsidR="009733DC" w:rsidRPr="00DE0F55">
                          <w:rPr>
                            <w:noProof/>
                            <w:webHidden/>
                            <w:color w:val="000000" w:themeColor="text1"/>
                          </w:rPr>
                        </w:r>
                        <w:r w:rsidR="009733DC" w:rsidRPr="00DE0F55">
                          <w:rPr>
                            <w:noProof/>
                            <w:webHidden/>
                            <w:color w:val="000000" w:themeColor="text1"/>
                          </w:rPr>
                          <w:fldChar w:fldCharType="separate"/>
                        </w:r>
                        <w:r w:rsidR="00DE0F55" w:rsidRPr="00DE0F55">
                          <w:rPr>
                            <w:noProof/>
                            <w:webHidden/>
                            <w:color w:val="000000" w:themeColor="text1"/>
                          </w:rPr>
                          <w:t>13</w:t>
                        </w:r>
                        <w:r w:rsidR="009733DC" w:rsidRPr="00DE0F55">
                          <w:rPr>
                            <w:noProof/>
                            <w:webHidden/>
                            <w:color w:val="000000" w:themeColor="text1"/>
                          </w:rPr>
                          <w:fldChar w:fldCharType="end"/>
                        </w:r>
                      </w:hyperlink>
                    </w:p>
                    <w:p w14:paraId="0E5C8B0F" w14:textId="77777777" w:rsidR="00DE0F55" w:rsidRPr="00DE0F55" w:rsidRDefault="00974062">
                      <w:pPr>
                        <w:pStyle w:val="TOC1"/>
                        <w:tabs>
                          <w:tab w:val="right" w:leader="dot" w:pos="9016"/>
                        </w:tabs>
                        <w:rPr>
                          <w:rFonts w:eastAsiaTheme="minorEastAsia"/>
                          <w:noProof/>
                          <w:color w:val="000000" w:themeColor="text1"/>
                        </w:rPr>
                      </w:pPr>
                      <w:hyperlink r:id="rId17" w:anchor="_Toc72973001" w:history="1">
                        <w:r w:rsidR="00DE0F55" w:rsidRPr="00DE0F55">
                          <w:rPr>
                            <w:rStyle w:val="Hyperlink"/>
                            <w:noProof/>
                            <w:color w:val="000000" w:themeColor="text1"/>
                          </w:rPr>
                          <w:t>CONCLUSION</w:t>
                        </w:r>
                        <w:r w:rsidR="00DE0F55" w:rsidRPr="00DE0F55">
                          <w:rPr>
                            <w:noProof/>
                            <w:webHidden/>
                            <w:color w:val="000000" w:themeColor="text1"/>
                          </w:rPr>
                          <w:tab/>
                        </w:r>
                        <w:r w:rsidR="009733DC" w:rsidRPr="00DE0F55">
                          <w:rPr>
                            <w:noProof/>
                            <w:webHidden/>
                            <w:color w:val="000000" w:themeColor="text1"/>
                          </w:rPr>
                          <w:fldChar w:fldCharType="begin"/>
                        </w:r>
                        <w:r w:rsidR="00DE0F55" w:rsidRPr="00DE0F55">
                          <w:rPr>
                            <w:noProof/>
                            <w:webHidden/>
                            <w:color w:val="000000" w:themeColor="text1"/>
                          </w:rPr>
                          <w:instrText xml:space="preserve"> PAGEREF _Toc72973001 \h </w:instrText>
                        </w:r>
                        <w:r w:rsidR="009733DC" w:rsidRPr="00DE0F55">
                          <w:rPr>
                            <w:noProof/>
                            <w:webHidden/>
                            <w:color w:val="000000" w:themeColor="text1"/>
                          </w:rPr>
                        </w:r>
                        <w:r w:rsidR="009733DC" w:rsidRPr="00DE0F55">
                          <w:rPr>
                            <w:noProof/>
                            <w:webHidden/>
                            <w:color w:val="000000" w:themeColor="text1"/>
                          </w:rPr>
                          <w:fldChar w:fldCharType="separate"/>
                        </w:r>
                        <w:r w:rsidR="00DE0F55" w:rsidRPr="00DE0F55">
                          <w:rPr>
                            <w:noProof/>
                            <w:webHidden/>
                            <w:color w:val="000000" w:themeColor="text1"/>
                          </w:rPr>
                          <w:t>14</w:t>
                        </w:r>
                        <w:r w:rsidR="009733DC" w:rsidRPr="00DE0F55">
                          <w:rPr>
                            <w:noProof/>
                            <w:webHidden/>
                            <w:color w:val="000000" w:themeColor="text1"/>
                          </w:rPr>
                          <w:fldChar w:fldCharType="end"/>
                        </w:r>
                      </w:hyperlink>
                    </w:p>
                    <w:p w14:paraId="0F4F680A" w14:textId="77777777" w:rsidR="00DE0F55" w:rsidRPr="00DE0F55" w:rsidRDefault="009733DC">
                      <w:pPr>
                        <w:rPr>
                          <w:color w:val="000000" w:themeColor="text1"/>
                        </w:rPr>
                      </w:pPr>
                      <w:r w:rsidRPr="00DE0F55">
                        <w:rPr>
                          <w:b/>
                          <w:bCs/>
                          <w:noProof/>
                          <w:color w:val="000000" w:themeColor="text1"/>
                        </w:rPr>
                        <w:fldChar w:fldCharType="end"/>
                      </w:r>
                    </w:p>
                  </w:sdtContent>
                </w:sdt>
                <w:p w14:paraId="7456F3D6" w14:textId="77777777" w:rsidR="006F009D" w:rsidRDefault="006F009D"/>
              </w:txbxContent>
            </v:textbox>
            <w10:wrap anchorx="margin"/>
          </v:shape>
        </w:pict>
      </w:r>
      <w:r>
        <w:rPr>
          <w:noProof/>
        </w:rPr>
        <w:pict w14:anchorId="5E7F2D32">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6" o:spid="_x0000_s2054" type="#_x0000_t65" style="position:absolute;margin-left:35.45pt;margin-top:-26.45pt;width:387pt;height:114pt;z-index:25166233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" adj="18000" filled="f" strokecolor="black [3213]" strokeweight="2pt">
            <v:textbox>
              <w:txbxContent>
                <w:p w14:paraId="02B9428B" w14:textId="77777777" w:rsidR="004C6161" w:rsidRPr="00812565" w:rsidRDefault="00AE4AC3" w:rsidP="004C6161">
                  <w:pPr>
                    <w:jc w:val="center"/>
                    <w:rPr>
                      <w:color w:val="000000" w:themeColor="text1"/>
                      <w:sz w:val="72"/>
                      <w:szCs w:val="72"/>
                    </w:rPr>
                  </w:pPr>
                  <w:r w:rsidRPr="00812565">
                    <w:rPr>
                      <w:color w:val="000000" w:themeColor="text1"/>
                      <w:sz w:val="72"/>
                      <w:szCs w:val="72"/>
                    </w:rPr>
                    <w:t xml:space="preserve">TABLE OF CONTENT </w:t>
                  </w:r>
                </w:p>
                <w:p w14:paraId="183A7F5A" w14:textId="77777777" w:rsidR="00812565" w:rsidRDefault="00812565"/>
              </w:txbxContent>
            </v:textbox>
            <w10:wrap anchorx="margin"/>
          </v:shape>
        </w:pict>
      </w:r>
      <w:r w:rsidR="004C6161">
        <w:br w:type="page"/>
      </w:r>
    </w:p>
    <w:p w14:paraId="5EB81EEA" w14:textId="77777777" w:rsidR="004C6161" w:rsidRDefault="00974062">
      <w:r>
        <w:rPr>
          <w:noProof/>
        </w:rPr>
        <w:lastRenderedPageBreak/>
        <w:pict w14:anchorId="4FF5C9BB">
          <v:shape id="Rectangle: Folded Corner 9" o:spid="_x0000_s2055" type="#_x0000_t65" style="position:absolute;margin-left:-10.75pt;margin-top:0;width:428.25pt;height:91.5pt;z-index:2516674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" adj="18000" filled="f" strokecolor="black [3213]" strokeweight="2pt">
            <v:textbox>
              <w:txbxContent>
                <w:p w14:paraId="4FE00B35" w14:textId="77777777" w:rsidR="001458C0" w:rsidRPr="00DE0F55" w:rsidRDefault="001458C0" w:rsidP="00DE0F55">
                  <w:pPr>
                    <w:pStyle w:val="Heading1"/>
                    <w:jc w:val="center"/>
                    <w:rPr>
                      <w:color w:val="000000" w:themeColor="text1"/>
                      <w:sz w:val="72"/>
                      <w:szCs w:val="48"/>
                    </w:rPr>
                  </w:pPr>
                  <w:bookmarkStart w:id="10" w:name="_Toc59806763"/>
                  <w:bookmarkStart w:id="11" w:name="_Toc59806824"/>
                  <w:bookmarkStart w:id="12" w:name="_Toc59806889"/>
                  <w:bookmarkStart w:id="13" w:name="_Toc59832823"/>
                  <w:bookmarkStart w:id="14" w:name="_Toc72972989"/>
                  <w:r w:rsidRPr="00DE0F55">
                    <w:rPr>
                      <w:color w:val="000000" w:themeColor="text1"/>
                      <w:sz w:val="72"/>
                      <w:szCs w:val="48"/>
                    </w:rPr>
                    <w:t>ACKNOWLEDGMENT</w:t>
                  </w:r>
                  <w:bookmarkEnd w:id="10"/>
                  <w:bookmarkEnd w:id="11"/>
                  <w:bookmarkEnd w:id="12"/>
                  <w:bookmarkEnd w:id="13"/>
                  <w:bookmarkEnd w:id="14"/>
                </w:p>
              </w:txbxContent>
            </v:textbox>
            <w10:wrap anchorx="margin"/>
          </v:shape>
        </w:pict>
      </w:r>
    </w:p>
    <w:p w14:paraId="5886D4BE" w14:textId="77777777" w:rsidR="001458C0" w:rsidRDefault="00974062">
      <w:r>
        <w:rPr>
          <w:noProof/>
        </w:rPr>
        <w:pict w14:anchorId="2348DA5C">
          <v:rect id="Rectangle 2" o:spid="_x0000_s2056" style="position:absolute;margin-left:1462.4pt;margin-top:404.1pt;width:414pt;height:297pt;z-index:25168793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" filled="f" stroked="f" strokeweight="2pt">
            <v:textbox>
              <w:txbxContent>
                <w:p w14:paraId="5C772480" w14:textId="77777777" w:rsidR="00DA7905" w:rsidRDefault="00DA7905" w:rsidP="00DA7905">
                  <w:pPr>
                    <w:jc w:val="center"/>
                  </w:pPr>
                </w:p>
              </w:txbxContent>
            </v:textbox>
            <w10:wrap anchorx="margin"/>
          </v:rect>
        </w:pict>
      </w:r>
      <w:r>
        <w:rPr>
          <w:noProof/>
        </w:rPr>
        <w:pict w14:anchorId="3CEDC394">
          <v:shape id="Text Box 10" o:spid="_x0000_s2057" type="#_x0000_t202" style="position:absolute;margin-left:0;margin-top:132.05pt;width:466.5pt;height:253.25pt;z-index:251669504;visibility:visible;mso-position-horizontal:center;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" fillcolor="white [3201]" stroked="f" strokeweight=".5pt">
            <v:textbox>
              <w:txbxContent>
                <w:p w14:paraId="248D0A71" w14:textId="77777777" w:rsidR="001458C0" w:rsidRPr="00EC6399" w:rsidRDefault="001458C0" w:rsidP="00666471">
                  <w:pPr>
                    <w:jc w:val="both"/>
                    <w:rPr>
                      <w:color w:val="000000" w:themeColor="text1"/>
                      <w:sz w:val="32"/>
                      <w:szCs w:val="32"/>
                      <w:u w:val="single"/>
                    </w:rPr>
                  </w:pPr>
                  <w:r w:rsidRPr="00EC6399">
                    <w:rPr>
                      <w:color w:val="000000" w:themeColor="text1"/>
                      <w:sz w:val="32"/>
                      <w:szCs w:val="32"/>
                      <w:u w:val="single"/>
                    </w:rPr>
                    <w:t xml:space="preserve">I would like to express my very great appreciation to </w:t>
                  </w:r>
                  <w:r w:rsidRPr="00EC6399">
                    <w:rPr>
                      <w:b/>
                      <w:bCs/>
                      <w:color w:val="000000" w:themeColor="text1"/>
                      <w:sz w:val="32"/>
                      <w:szCs w:val="32"/>
                      <w:u w:val="single"/>
                    </w:rPr>
                    <w:t xml:space="preserve">SIR </w:t>
                  </w:r>
                  <w:proofErr w:type="spellStart"/>
                  <w:r w:rsidR="00351ACB">
                    <w:rPr>
                      <w:b/>
                      <w:bCs/>
                      <w:color w:val="000000" w:themeColor="text1"/>
                      <w:sz w:val="32"/>
                      <w:szCs w:val="32"/>
                      <w:u w:val="single"/>
                    </w:rPr>
                    <w:t>MAAZ</w:t>
                  </w:r>
                  <w:r w:rsidRPr="00EC6399">
                    <w:rPr>
                      <w:color w:val="000000" w:themeColor="text1"/>
                      <w:sz w:val="32"/>
                      <w:szCs w:val="32"/>
                      <w:u w:val="single"/>
                    </w:rPr>
                    <w:t>for</w:t>
                  </w:r>
                  <w:proofErr w:type="spellEnd"/>
                  <w:r w:rsidRPr="00EC6399">
                    <w:rPr>
                      <w:color w:val="000000" w:themeColor="text1"/>
                      <w:sz w:val="32"/>
                      <w:szCs w:val="32"/>
                      <w:u w:val="single"/>
                    </w:rPr>
                    <w:t xml:space="preserve"> his valuable and constructive suggestions during the planning and preparation of our project. His willingness to give his time so generously has been very much appreciated.</w:t>
                  </w:r>
                </w:p>
                <w:p w14:paraId="51D645CD" w14:textId="77777777" w:rsidR="001458C0" w:rsidRPr="00EC6399" w:rsidRDefault="001458C0" w:rsidP="00666471">
                  <w:pPr>
                    <w:jc w:val="both"/>
                    <w:rPr>
                      <w:color w:val="000000" w:themeColor="text1"/>
                    </w:rPr>
                  </w:pPr>
                </w:p>
                <w:p w14:paraId="24409E85" w14:textId="77777777" w:rsidR="001458C0" w:rsidRPr="00EC6399" w:rsidRDefault="001458C0" w:rsidP="00351ACB">
                  <w:pPr>
                    <w:jc w:val="both"/>
                    <w:rPr>
                      <w:color w:val="000000" w:themeColor="text1"/>
                      <w:sz w:val="32"/>
                      <w:szCs w:val="32"/>
                      <w:u w:val="single"/>
                    </w:rPr>
                  </w:pPr>
                  <w:r w:rsidRPr="00EC6399">
                    <w:rPr>
                      <w:color w:val="000000" w:themeColor="text1"/>
                      <w:sz w:val="32"/>
                      <w:szCs w:val="32"/>
                      <w:u w:val="single"/>
                    </w:rPr>
                    <w:t xml:space="preserve">I would also like to </w:t>
                  </w:r>
                  <w:proofErr w:type="spellStart"/>
                  <w:r w:rsidRPr="00EC6399">
                    <w:rPr>
                      <w:color w:val="000000" w:themeColor="text1"/>
                      <w:sz w:val="32"/>
                      <w:szCs w:val="32"/>
                      <w:u w:val="single"/>
                    </w:rPr>
                    <w:t>thankfull</w:t>
                  </w:r>
                  <w:proofErr w:type="spellEnd"/>
                  <w:r w:rsidRPr="00EC6399">
                    <w:rPr>
                      <w:color w:val="000000" w:themeColor="text1"/>
                      <w:sz w:val="32"/>
                      <w:szCs w:val="32"/>
                      <w:u w:val="single"/>
                    </w:rPr>
                    <w:t xml:space="preserve"> the staff of </w:t>
                  </w:r>
                  <w:r w:rsidRPr="00EC6399">
                    <w:rPr>
                      <w:b/>
                      <w:bCs/>
                      <w:color w:val="000000" w:themeColor="text1"/>
                      <w:sz w:val="32"/>
                      <w:szCs w:val="32"/>
                      <w:u w:val="single"/>
                    </w:rPr>
                    <w:t xml:space="preserve">APTECH METRO </w:t>
                  </w:r>
                  <w:proofErr w:type="spellStart"/>
                  <w:r w:rsidRPr="00EC6399">
                    <w:rPr>
                      <w:b/>
                      <w:bCs/>
                      <w:color w:val="000000" w:themeColor="text1"/>
                      <w:sz w:val="32"/>
                      <w:szCs w:val="32"/>
                      <w:u w:val="single"/>
                    </w:rPr>
                    <w:t>STARGATE</w:t>
                  </w:r>
                  <w:r w:rsidR="00351ACB">
                    <w:rPr>
                      <w:color w:val="000000" w:themeColor="text1"/>
                      <w:sz w:val="32"/>
                      <w:szCs w:val="32"/>
                      <w:u w:val="single"/>
                    </w:rPr>
                    <w:t>that</w:t>
                  </w:r>
                  <w:proofErr w:type="spellEnd"/>
                  <w:r w:rsidR="00351ACB">
                    <w:rPr>
                      <w:color w:val="000000" w:themeColor="text1"/>
                      <w:sz w:val="32"/>
                      <w:szCs w:val="32"/>
                      <w:u w:val="single"/>
                    </w:rPr>
                    <w:t xml:space="preserve"> </w:t>
                  </w:r>
                  <w:r w:rsidRPr="00EC6399">
                    <w:rPr>
                      <w:color w:val="000000" w:themeColor="text1"/>
                      <w:sz w:val="32"/>
                      <w:szCs w:val="32"/>
                      <w:u w:val="single"/>
                    </w:rPr>
                    <w:t xml:space="preserve">they give me the permission to visit their offices to </w:t>
                  </w:r>
                  <w:proofErr w:type="gramStart"/>
                  <w:r w:rsidRPr="00EC6399">
                    <w:rPr>
                      <w:color w:val="000000" w:themeColor="text1"/>
                      <w:sz w:val="32"/>
                      <w:szCs w:val="32"/>
                      <w:u w:val="single"/>
                    </w:rPr>
                    <w:t>s</w:t>
                  </w:r>
                  <w:r w:rsidR="00C069DD" w:rsidRPr="00EC6399">
                    <w:rPr>
                      <w:color w:val="000000" w:themeColor="text1"/>
                      <w:sz w:val="32"/>
                      <w:szCs w:val="32"/>
                      <w:u w:val="single"/>
                    </w:rPr>
                    <w:t xml:space="preserve">olve </w:t>
                  </w:r>
                  <w:r w:rsidRPr="00EC6399">
                    <w:rPr>
                      <w:color w:val="000000" w:themeColor="text1"/>
                      <w:sz w:val="32"/>
                      <w:szCs w:val="32"/>
                      <w:u w:val="single"/>
                    </w:rPr>
                    <w:t xml:space="preserve"> my</w:t>
                  </w:r>
                  <w:proofErr w:type="gramEnd"/>
                  <w:r w:rsidRPr="00EC6399">
                    <w:rPr>
                      <w:color w:val="000000" w:themeColor="text1"/>
                      <w:sz w:val="32"/>
                      <w:szCs w:val="32"/>
                      <w:u w:val="single"/>
                    </w:rPr>
                    <w:t xml:space="preserve"> problem.</w:t>
                  </w:r>
                </w:p>
                <w:p w14:paraId="5E0E0E02" w14:textId="77777777" w:rsidR="001458C0" w:rsidRPr="00EC6399" w:rsidRDefault="001458C0" w:rsidP="001458C0">
                  <w:pPr>
                    <w:rPr>
                      <w:color w:val="7030A0"/>
                    </w:rPr>
                  </w:pPr>
                </w:p>
              </w:txbxContent>
            </v:textbox>
            <w10:wrap anchorx="margin"/>
          </v:shape>
        </w:pict>
      </w:r>
      <w:r w:rsidR="001458C0">
        <w:br w:type="page"/>
      </w:r>
    </w:p>
    <w:p w14:paraId="479C5FC7" w14:textId="2B115738" w:rsidR="002F17A5" w:rsidRDefault="00974062">
      <w:r>
        <w:rPr>
          <w:noProof/>
        </w:rPr>
        <w:lastRenderedPageBreak/>
        <w:pict w14:anchorId="37359346">
          <v:shape id="Text Box 24" o:spid="_x0000_s2064" type="#_x0000_t202" style="position:absolute;margin-left:31.1pt;margin-top:223.15pt;width:375pt;height:57.75pt;z-index:25167667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" fillcolor="white [3201]" stroked="f" strokeweight=".5pt">
            <v:textbox>
              <w:txbxContent>
                <w:p w14:paraId="4DA98659" w14:textId="4C837CC5" w:rsidR="00ED1AD7" w:rsidRPr="00F44B27" w:rsidRDefault="00974062" w:rsidP="006048D4">
                  <w:pPr>
                    <w:jc w:val="center"/>
                    <w:rPr>
                      <w:b/>
                      <w:bCs/>
                      <w:color w:val="000000" w:themeColor="text1"/>
                      <w:sz w:val="48"/>
                      <w:szCs w:val="48"/>
                    </w:rPr>
                  </w:pPr>
                  <w:r>
                    <w:rPr>
                      <w:b/>
                      <w:bCs/>
                      <w:color w:val="000000" w:themeColor="text1"/>
                      <w:sz w:val="48"/>
                      <w:szCs w:val="48"/>
                    </w:rPr>
                    <w:t xml:space="preserve">   </w:t>
                  </w:r>
                  <w:r w:rsidR="006048D4" w:rsidRPr="00F44B27">
                    <w:rPr>
                      <w:b/>
                      <w:bCs/>
                      <w:color w:val="000000" w:themeColor="text1"/>
                      <w:sz w:val="48"/>
                      <w:szCs w:val="48"/>
                    </w:rPr>
                    <w:t>THIS IS TO CERTIFY THAT</w:t>
                  </w:r>
                </w:p>
              </w:txbxContent>
            </v:textbox>
            <w10:wrap anchorx="margin"/>
          </v:shape>
        </w:pict>
      </w:r>
      <w:r>
        <w:rPr>
          <w:noProof/>
        </w:rPr>
        <w:pict w14:anchorId="0874DB89">
          <v:rect id="Rectangle 12" o:spid="_x0000_s2058" style="position:absolute;margin-left:-39pt;margin-top:-42pt;width:526.95pt;height:777pt;z-index:251670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" fillcolor="white [3212]" strokecolor="black [3213]" strokeweight="4.5pt">
            <v:textbox>
              <w:txbxContent>
                <w:p w14:paraId="12E2DF30" w14:textId="77777777" w:rsidR="00983EBA" w:rsidRDefault="00983EBA" w:rsidP="00FF4A6B"/>
                <w:p w14:paraId="2498FB66" w14:textId="77777777" w:rsidR="002A465C" w:rsidRDefault="002A465C" w:rsidP="00FF4A6B"/>
                <w:p w14:paraId="1BF12C0F" w14:textId="77777777" w:rsidR="002A465C" w:rsidRDefault="002A465C" w:rsidP="00FF4A6B"/>
                <w:p w14:paraId="0E33F12D" w14:textId="77777777" w:rsidR="002A465C" w:rsidRDefault="002A465C" w:rsidP="00FF4A6B"/>
                <w:p w14:paraId="79B807E3" w14:textId="77777777" w:rsidR="002A465C" w:rsidRDefault="002A465C" w:rsidP="00FF4A6B"/>
                <w:p w14:paraId="241386AE" w14:textId="77777777" w:rsidR="002A465C" w:rsidRDefault="002A465C" w:rsidP="00FF4A6B"/>
                <w:p w14:paraId="1C227464" w14:textId="77777777" w:rsidR="002A465C" w:rsidRDefault="002A465C" w:rsidP="00FF4A6B"/>
                <w:p w14:paraId="70D7D620" w14:textId="77777777" w:rsidR="002A465C" w:rsidRDefault="002A465C" w:rsidP="00FF4A6B"/>
                <w:p w14:paraId="233E7380" w14:textId="77777777" w:rsidR="002A465C" w:rsidRDefault="002A465C" w:rsidP="00FF4A6B"/>
                <w:p w14:paraId="2DE1C24E" w14:textId="77777777" w:rsidR="002A465C" w:rsidRDefault="002A465C" w:rsidP="00FF4A6B"/>
                <w:p w14:paraId="48E7E4C8" w14:textId="77777777" w:rsidR="002A465C" w:rsidRDefault="002A465C" w:rsidP="00FF4A6B"/>
                <w:p w14:paraId="03409A36" w14:textId="77777777" w:rsidR="002A465C" w:rsidRDefault="002A465C" w:rsidP="00FF4A6B"/>
                <w:p w14:paraId="6068BD04" w14:textId="77777777" w:rsidR="002A465C" w:rsidRDefault="002A465C" w:rsidP="00FF4A6B"/>
                <w:p w14:paraId="2D283386" w14:textId="77777777" w:rsidR="002A465C" w:rsidRDefault="002A465C" w:rsidP="00FF4A6B"/>
                <w:p w14:paraId="7A4D69D4" w14:textId="77777777" w:rsidR="002A465C" w:rsidRDefault="002A465C" w:rsidP="00FF4A6B"/>
                <w:p w14:paraId="06E1D52B" w14:textId="77777777" w:rsidR="002A465C" w:rsidRDefault="002A465C" w:rsidP="00FF4A6B"/>
                <w:p w14:paraId="20BB7C82" w14:textId="77777777" w:rsidR="002A465C" w:rsidRDefault="002A465C" w:rsidP="00FF4A6B"/>
                <w:p w14:paraId="53A44F4F" w14:textId="77777777" w:rsidR="002A465C" w:rsidRDefault="002A465C" w:rsidP="00FF4A6B"/>
                <w:p w14:paraId="6183597F" w14:textId="77777777" w:rsidR="002A465C" w:rsidRDefault="002A465C" w:rsidP="00FF4A6B"/>
                <w:p w14:paraId="070D4823" w14:textId="77777777" w:rsidR="002A465C" w:rsidRDefault="002A465C" w:rsidP="00FF4A6B"/>
                <w:p w14:paraId="239528E1" w14:textId="77777777" w:rsidR="002A465C" w:rsidRDefault="002A465C" w:rsidP="00FF4A6B"/>
                <w:p w14:paraId="2C4E0220" w14:textId="77777777" w:rsidR="002A465C" w:rsidRDefault="002A465C" w:rsidP="00FF4A6B"/>
                <w:p w14:paraId="47B45CEB" w14:textId="77777777" w:rsidR="002A465C" w:rsidRDefault="002A465C" w:rsidP="00FF4A6B"/>
                <w:p w14:paraId="6D5D6E4C" w14:textId="77777777" w:rsidR="002A465C" w:rsidRDefault="002A465C" w:rsidP="00FF4A6B"/>
                <w:p w14:paraId="345D4C07" w14:textId="77777777" w:rsidR="002A465C" w:rsidRDefault="002A465C" w:rsidP="00FF4A6B"/>
                <w:p w14:paraId="7A3A6A1A" w14:textId="77777777" w:rsidR="002A465C" w:rsidRDefault="002A465C" w:rsidP="00FF4A6B"/>
                <w:p w14:paraId="2E05652D" w14:textId="77777777" w:rsidR="002A465C" w:rsidRDefault="002A465C" w:rsidP="00FF4A6B"/>
                <w:p w14:paraId="20074165" w14:textId="77777777" w:rsidR="002A465C" w:rsidRDefault="002A465C" w:rsidP="00FF4A6B"/>
                <w:p w14:paraId="5164958F" w14:textId="77777777" w:rsidR="002A465C" w:rsidRDefault="002A465C" w:rsidP="00FF4A6B"/>
                <w:p w14:paraId="1ACA6EEF" w14:textId="77777777" w:rsidR="002A465C" w:rsidRDefault="002A465C" w:rsidP="00FF4A6B"/>
              </w:txbxContent>
            </v:textbox>
            <w10:wrap anchorx="margin"/>
          </v:rect>
        </w:pict>
      </w:r>
      <w:r>
        <w:rPr>
          <w:noProof/>
        </w:rPr>
        <w:pict w14:anchorId="0616D749">
          <v:shape id="Rectangle: Folded Corner 15" o:spid="_x0000_s2059" type="#_x0000_t65" style="position:absolute;margin-left:-33pt;margin-top:-36.65pt;width:513.75pt;height:759.85pt;z-index:2516715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" adj="18000" filled="f" strokecolor="black [3213]" strokeweight="2pt">
            <v:textbox>
              <w:txbxContent>
                <w:p w14:paraId="4161E083" w14:textId="77777777" w:rsidR="002A465C" w:rsidRPr="00EC6399" w:rsidRDefault="002A465C" w:rsidP="002A465C">
                  <w:pPr>
                    <w:jc w:val="center"/>
                    <w:rPr>
                      <w:color w:val="000000" w:themeColor="text1"/>
                    </w:rPr>
                  </w:pPr>
                </w:p>
              </w:txbxContent>
            </v:textbox>
            <w10:wrap anchorx="margin"/>
          </v:shape>
        </w:pict>
      </w:r>
      <w:r>
        <w:rPr>
          <w:noProof/>
        </w:rPr>
        <w:pict w14:anchorId="354DCE0F">
          <v:shape id="Text Box 23" o:spid="_x0000_s2060" type="#_x0000_t202" style="position:absolute;margin-left:139.5pt;margin-top:-42pt;width:300pt;height:186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" filled="f" stroked="f" strokeweight=".5pt">
            <v:textbox>
              <w:txbxContent>
                <w:p w14:paraId="7D821DDE" w14:textId="77777777" w:rsidR="00111871" w:rsidRPr="00DE0F55" w:rsidRDefault="00111871" w:rsidP="00DE0F55">
                  <w:pPr>
                    <w:pStyle w:val="Heading1"/>
                    <w:jc w:val="center"/>
                    <w:rPr>
                      <w:color w:val="000000" w:themeColor="text1"/>
                      <w:sz w:val="52"/>
                      <w:szCs w:val="40"/>
                    </w:rPr>
                  </w:pPr>
                  <w:bookmarkStart w:id="15" w:name="_Toc59806764"/>
                  <w:bookmarkStart w:id="16" w:name="_Toc59806825"/>
                  <w:bookmarkStart w:id="17" w:name="_Toc59806890"/>
                  <w:bookmarkStart w:id="18" w:name="_Toc59832824"/>
                  <w:bookmarkStart w:id="19" w:name="_Toc72972990"/>
                  <w:r w:rsidRPr="00DE0F55">
                    <w:rPr>
                      <w:color w:val="000000" w:themeColor="text1"/>
                      <w:sz w:val="52"/>
                      <w:szCs w:val="40"/>
                    </w:rPr>
                    <w:t>CERTIFICATE</w:t>
                  </w:r>
                  <w:bookmarkEnd w:id="15"/>
                  <w:bookmarkEnd w:id="16"/>
                  <w:bookmarkEnd w:id="17"/>
                  <w:bookmarkEnd w:id="18"/>
                  <w:bookmarkEnd w:id="19"/>
                </w:p>
                <w:p w14:paraId="03C0BE58" w14:textId="77777777" w:rsidR="00111871" w:rsidRPr="00DE0F55" w:rsidRDefault="00111871" w:rsidP="00DE0F55">
                  <w:pPr>
                    <w:pStyle w:val="Heading1"/>
                    <w:jc w:val="center"/>
                    <w:rPr>
                      <w:color w:val="000000" w:themeColor="text1"/>
                      <w:sz w:val="52"/>
                      <w:szCs w:val="40"/>
                    </w:rPr>
                  </w:pPr>
                  <w:bookmarkStart w:id="20" w:name="_Toc59806765"/>
                  <w:bookmarkStart w:id="21" w:name="_Toc59806826"/>
                  <w:bookmarkStart w:id="22" w:name="_Toc59806891"/>
                  <w:bookmarkStart w:id="23" w:name="_Toc59832825"/>
                  <w:bookmarkStart w:id="24" w:name="_Toc72972991"/>
                  <w:r w:rsidRPr="00DE0F55">
                    <w:rPr>
                      <w:color w:val="000000" w:themeColor="text1"/>
                      <w:sz w:val="52"/>
                      <w:szCs w:val="40"/>
                    </w:rPr>
                    <w:t>OF</w:t>
                  </w:r>
                  <w:bookmarkEnd w:id="20"/>
                  <w:bookmarkEnd w:id="21"/>
                  <w:bookmarkEnd w:id="22"/>
                  <w:bookmarkEnd w:id="23"/>
                  <w:bookmarkEnd w:id="24"/>
                </w:p>
                <w:p w14:paraId="1452F0A4" w14:textId="77777777" w:rsidR="00111871" w:rsidRPr="00DE0F55" w:rsidRDefault="00111871" w:rsidP="00DE0F55">
                  <w:pPr>
                    <w:pStyle w:val="Heading1"/>
                    <w:jc w:val="center"/>
                    <w:rPr>
                      <w:color w:val="000000" w:themeColor="text1"/>
                      <w:sz w:val="52"/>
                      <w:szCs w:val="40"/>
                    </w:rPr>
                  </w:pPr>
                  <w:bookmarkStart w:id="25" w:name="_Toc59806766"/>
                  <w:bookmarkStart w:id="26" w:name="_Toc59806827"/>
                  <w:bookmarkStart w:id="27" w:name="_Toc59806892"/>
                  <w:bookmarkStart w:id="28" w:name="_Toc59832826"/>
                  <w:bookmarkStart w:id="29" w:name="_Toc72972992"/>
                  <w:r w:rsidRPr="00DE0F55">
                    <w:rPr>
                      <w:color w:val="000000" w:themeColor="text1"/>
                      <w:sz w:val="52"/>
                      <w:szCs w:val="40"/>
                    </w:rPr>
                    <w:t>COMPLETIO</w:t>
                  </w:r>
                  <w:r w:rsidR="00686A55" w:rsidRPr="00DE0F55">
                    <w:rPr>
                      <w:color w:val="000000" w:themeColor="text1"/>
                      <w:sz w:val="52"/>
                      <w:szCs w:val="40"/>
                    </w:rPr>
                    <w:t>N</w:t>
                  </w:r>
                  <w:bookmarkEnd w:id="25"/>
                  <w:bookmarkEnd w:id="26"/>
                  <w:bookmarkEnd w:id="27"/>
                  <w:bookmarkEnd w:id="28"/>
                  <w:bookmarkEnd w:id="29"/>
                </w:p>
              </w:txbxContent>
            </v:textbox>
          </v:shape>
        </w:pict>
      </w:r>
      <w:r>
        <w:rPr>
          <w:noProof/>
        </w:rPr>
        <w:pict w14:anchorId="04E6D451">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20" o:spid="_x0000_s2061" type="#_x0000_t15" style="position:absolute;margin-left:-11.4pt;margin-top:-18.65pt;width:108.95pt;height:71.05pt;rotation:90;z-index:2516736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" adj="14557" fillcolor="black [3213]" strokecolor="black [3213]" strokeweight="2pt">
            <v:textbox>
              <w:txbxContent>
                <w:p w14:paraId="41BCB6E3" w14:textId="77777777" w:rsidR="00405538" w:rsidRDefault="00405538" w:rsidP="00405538">
                  <w:pPr>
                    <w:jc w:val="center"/>
                  </w:pPr>
                </w:p>
              </w:txbxContent>
            </v:textbox>
            <w10:wrap anchorx="margin"/>
          </v:shape>
        </w:pict>
      </w:r>
      <w:r>
        <w:rPr>
          <w:noProof/>
        </w:rPr>
        <w:pict w14:anchorId="266BEA1D">
          <v:shape id="Arrow: Pentagon 18" o:spid="_x0000_s2103" type="#_x0000_t15" style="position:absolute;margin-left:56.95pt;margin-top:-21.15pt;width:118.2pt;height:76.35pt;rotation:90;z-index:251672576;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" adj="14622" fillcolor="black [3213]" strokecolor="#007ce9 [1614]" strokeweight="2pt">
            <w10:wrap anchorx="margin"/>
          </v:shape>
        </w:pict>
      </w:r>
      <w:r>
        <w:rPr>
          <w:noProof/>
        </w:rPr>
        <w:pict w14:anchorId="15012757">
          <v:shape id="Text Box 21" o:spid="_x0000_s2062" type="#_x0000_t202" style="position:absolute;margin-left:11.6pt;margin-top:-29.85pt;width:62.25pt;height:57.75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" fillcolor="black [3213]" stroked="f" strokeweight=".5pt">
            <v:textbox>
              <w:txbxContent>
                <w:p w14:paraId="27828632" w14:textId="77777777" w:rsidR="00405538" w:rsidRPr="00987666" w:rsidRDefault="00405538" w:rsidP="00405538">
                  <w:pPr>
                    <w:jc w:val="center"/>
                    <w:rPr>
                      <w:color w:val="FFFFFF" w:themeColor="background1"/>
                      <w:sz w:val="14"/>
                      <w:szCs w:val="14"/>
                    </w:rPr>
                  </w:pPr>
                  <w:r w:rsidRPr="00987666">
                    <w:rPr>
                      <w:color w:val="FFFFFF" w:themeColor="background1"/>
                      <w:sz w:val="14"/>
                      <w:szCs w:val="14"/>
                    </w:rPr>
                    <w:t xml:space="preserve">CERTIFICATE </w:t>
                  </w:r>
                  <w:r w:rsidRPr="00987666">
                    <w:rPr>
                      <w:color w:val="FFFFFF" w:themeColor="background1"/>
                    </w:rPr>
                    <w:t>OF</w:t>
                  </w:r>
                </w:p>
                <w:p w14:paraId="5562E2A3" w14:textId="77777777" w:rsidR="00405538" w:rsidRPr="00987666" w:rsidRDefault="00405538" w:rsidP="00405538">
                  <w:pPr>
                    <w:jc w:val="center"/>
                    <w:rPr>
                      <w:color w:val="FFFFFF" w:themeColor="background1"/>
                      <w:sz w:val="14"/>
                      <w:szCs w:val="14"/>
                    </w:rPr>
                  </w:pPr>
                  <w:r w:rsidRPr="00987666">
                    <w:rPr>
                      <w:color w:val="FFFFFF" w:themeColor="background1"/>
                      <w:sz w:val="14"/>
                      <w:szCs w:val="14"/>
                    </w:rPr>
                    <w:t>COMPLETION</w:t>
                  </w:r>
                </w:p>
              </w:txbxContent>
            </v:textbox>
          </v:shape>
        </w:pict>
      </w:r>
      <w:r>
        <w:rPr>
          <w:noProof/>
        </w:rPr>
        <w:pict w14:anchorId="684EEF0C">
          <v:shape id="Text Box 26" o:spid="_x0000_s2063" type="#_x0000_t202" style="position:absolute;margin-left:0;margin-top:361pt;width:450.75pt;height:48.75pt;z-index:251679744;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" fillcolor="white [3201]" stroked="f" strokeweight=".5pt">
            <v:textbox>
              <w:txbxContent>
                <w:p w14:paraId="29EEC445" w14:textId="77777777" w:rsidR="006048D4" w:rsidRPr="00FF4A6B" w:rsidRDefault="006048D4" w:rsidP="006048D4">
                  <w:pPr>
                    <w:rPr>
                      <w:b/>
                      <w:bCs/>
                      <w:color w:val="000000" w:themeColor="text1"/>
                      <w:sz w:val="24"/>
                      <w:szCs w:val="24"/>
                    </w:rPr>
                  </w:pPr>
                  <w:r w:rsidRPr="00FF4A6B">
                    <w:rPr>
                      <w:b/>
                      <w:bCs/>
                      <w:color w:val="000000" w:themeColor="text1"/>
                      <w:sz w:val="24"/>
                      <w:szCs w:val="24"/>
                    </w:rPr>
                    <w:t xml:space="preserve">HAS COMPLETED TO ALL THE REQUIRED STATEMENT AT THE PROJECT </w:t>
                  </w:r>
                </w:p>
              </w:txbxContent>
            </v:textbox>
            <w10:wrap anchorx="margin"/>
          </v:shape>
        </w:pict>
      </w:r>
      <w:r>
        <w:rPr>
          <w:noProof/>
        </w:rPr>
        <w:pict w14:anchorId="1D5FBE32">
          <v:line id="Straight Connector 8" o:spid="_x0000_s2102" style="position:absolute;flip:y;z-index:251682816;visibility:visible;mso-width-relative:margin;mso-height-relative:margin" from="319.75pt,515.8pt" to="439.75pt,5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" strokecolor="#404040 [2429]" strokeweight="3pt"/>
        </w:pict>
      </w:r>
      <w:r>
        <w:rPr>
          <w:noProof/>
        </w:rPr>
        <w:pict w14:anchorId="7D104EDD">
          <v:shape id="Text Box 13" o:spid="_x0000_s2065" type="#_x0000_t202" style="position:absolute;margin-left:319.65pt;margin-top:528.9pt;width:131.1pt;height:33.3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" fillcolor="white [3201]" stroked="f" strokeweight=".5pt">
            <v:textbox>
              <w:txbxContent>
                <w:p w14:paraId="73A22570" w14:textId="77777777" w:rsidR="00834D03" w:rsidRPr="00834D03" w:rsidRDefault="00834D03" w:rsidP="00834D03">
                  <w:pPr>
                    <w:jc w:val="center"/>
                    <w:rPr>
                      <w:b/>
                      <w:bCs/>
                      <w:color w:val="000000" w:themeColor="text1"/>
                      <w:sz w:val="28"/>
                      <w:szCs w:val="28"/>
                    </w:rPr>
                  </w:pPr>
                  <w:r>
                    <w:rPr>
                      <w:b/>
                      <w:bCs/>
                      <w:color w:val="000000" w:themeColor="text1"/>
                      <w:sz w:val="28"/>
                      <w:szCs w:val="28"/>
                    </w:rPr>
                    <w:t>DATE</w:t>
                  </w:r>
                </w:p>
              </w:txbxContent>
            </v:textbox>
          </v:shape>
        </w:pict>
      </w:r>
      <w:r w:rsidR="002A465C">
        <w:rPr>
          <w:noProof/>
        </w:rPr>
        <w:drawing>
          <wp:inline distT="0" distB="0" distL="0" distR="0" wp14:anchorId="75AE7828" wp14:editId="41448ABF">
            <wp:extent cx="304800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55133E91" w14:textId="77777777" w:rsidR="002F17A5" w:rsidRDefault="00974062">
      <w:r>
        <w:rPr>
          <w:noProof/>
        </w:rPr>
        <w:pict w14:anchorId="7D8B90BB">
          <v:line id="Straight Connector 25" o:spid="_x0000_s2101" style="position:absolute;z-index:251677696;visibility:visible;mso-position-horizontal-relative:margin;mso-width-relative:margin;mso-height-relative:margin" from="45.75pt,95.15pt" to="437.25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" strokecolor="black [3213]" strokeweight="3pt">
            <w10:wrap anchorx="margin"/>
          </v:line>
        </w:pict>
      </w:r>
      <w:r>
        <w:rPr>
          <w:noProof/>
        </w:rPr>
        <w:pict w14:anchorId="6E3C63D8">
          <v:shape id="Text Box 1" o:spid="_x0000_s2066" type="#_x0000_t202" style="position:absolute;margin-left:1507.4pt;margin-top:53.15pt;width:425.25pt;height:35.4pt;z-index:251743232;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" fillcolor="white [3201]" stroked="f" strokeweight=".5pt">
            <v:textbox>
              <w:txbxContent>
                <w:p w14:paraId="7876926C" w14:textId="75AB3778" w:rsidR="008971BA" w:rsidRPr="008971BA" w:rsidRDefault="00974062" w:rsidP="00351ACB">
                  <w:pPr>
                    <w:rPr>
                      <w:b/>
                      <w:bCs/>
                      <w:color w:val="000000" w:themeColor="text1"/>
                      <w:sz w:val="36"/>
                      <w:szCs w:val="36"/>
                    </w:rPr>
                  </w:pPr>
                  <w:r>
                    <w:rPr>
                      <w:b/>
                      <w:bCs/>
                      <w:color w:val="000000" w:themeColor="text1"/>
                      <w:sz w:val="36"/>
                      <w:szCs w:val="36"/>
                    </w:rPr>
                    <w:t xml:space="preserve"> </w:t>
                  </w:r>
                  <w:r>
                    <w:rPr>
                      <w:b/>
                      <w:bCs/>
                      <w:color w:val="000000" w:themeColor="text1"/>
                      <w:sz w:val="36"/>
                      <w:szCs w:val="36"/>
                    </w:rPr>
                    <w:tab/>
                  </w:r>
                  <w:r>
                    <w:rPr>
                      <w:b/>
                      <w:bCs/>
                      <w:color w:val="000000" w:themeColor="text1"/>
                      <w:sz w:val="36"/>
                      <w:szCs w:val="36"/>
                    </w:rPr>
                    <w:tab/>
                  </w:r>
                  <w:r w:rsidR="001A1E2C">
                    <w:rPr>
                      <w:b/>
                      <w:bCs/>
                      <w:color w:val="000000" w:themeColor="text1"/>
                      <w:sz w:val="36"/>
                      <w:szCs w:val="36"/>
                    </w:rPr>
                    <w:t>Anas</w:t>
                  </w:r>
                  <w:r w:rsidR="00C86EFB">
                    <w:rPr>
                      <w:b/>
                      <w:bCs/>
                      <w:color w:val="000000" w:themeColor="text1"/>
                      <w:sz w:val="36"/>
                      <w:szCs w:val="36"/>
                    </w:rPr>
                    <w:t xml:space="preserve"> </w:t>
                  </w:r>
                  <w:proofErr w:type="gramStart"/>
                  <w:r w:rsidR="00C86EFB">
                    <w:rPr>
                      <w:b/>
                      <w:bCs/>
                      <w:color w:val="000000" w:themeColor="text1"/>
                      <w:sz w:val="36"/>
                      <w:szCs w:val="36"/>
                    </w:rPr>
                    <w:t>K</w:t>
                  </w:r>
                  <w:r w:rsidR="00351ACB">
                    <w:rPr>
                      <w:b/>
                      <w:bCs/>
                      <w:color w:val="000000" w:themeColor="text1"/>
                      <w:sz w:val="36"/>
                      <w:szCs w:val="36"/>
                    </w:rPr>
                    <w:t>hali</w:t>
                  </w:r>
                  <w:r w:rsidR="001A1E2C">
                    <w:rPr>
                      <w:b/>
                      <w:bCs/>
                      <w:color w:val="000000" w:themeColor="text1"/>
                      <w:sz w:val="36"/>
                      <w:szCs w:val="36"/>
                    </w:rPr>
                    <w:t>d</w:t>
                  </w:r>
                  <w:r w:rsidR="00987666">
                    <w:rPr>
                      <w:b/>
                      <w:bCs/>
                      <w:color w:val="000000" w:themeColor="text1"/>
                      <w:sz w:val="36"/>
                      <w:szCs w:val="36"/>
                    </w:rPr>
                    <w:t xml:space="preserve"> ,</w:t>
                  </w:r>
                  <w:r w:rsidR="00351ACB">
                    <w:rPr>
                      <w:b/>
                      <w:bCs/>
                      <w:color w:val="000000" w:themeColor="text1"/>
                      <w:sz w:val="36"/>
                      <w:szCs w:val="36"/>
                    </w:rPr>
                    <w:t>A</w:t>
                  </w:r>
                  <w:r w:rsidR="001A1E2C">
                    <w:rPr>
                      <w:b/>
                      <w:bCs/>
                      <w:color w:val="000000" w:themeColor="text1"/>
                      <w:sz w:val="36"/>
                      <w:szCs w:val="36"/>
                    </w:rPr>
                    <w:t>bdul</w:t>
                  </w:r>
                  <w:proofErr w:type="gramEnd"/>
                  <w:r w:rsidR="001A1E2C">
                    <w:rPr>
                      <w:b/>
                      <w:bCs/>
                      <w:color w:val="000000" w:themeColor="text1"/>
                      <w:sz w:val="36"/>
                      <w:szCs w:val="36"/>
                    </w:rPr>
                    <w:t xml:space="preserve"> </w:t>
                  </w:r>
                  <w:proofErr w:type="spellStart"/>
                  <w:r w:rsidR="001A1E2C">
                    <w:rPr>
                      <w:b/>
                      <w:bCs/>
                      <w:color w:val="000000" w:themeColor="text1"/>
                      <w:sz w:val="36"/>
                      <w:szCs w:val="36"/>
                    </w:rPr>
                    <w:t>ghani</w:t>
                  </w:r>
                  <w:proofErr w:type="spellEnd"/>
                </w:p>
              </w:txbxContent>
            </v:textbox>
            <w10:wrap anchorx="margin"/>
          </v:shape>
        </w:pict>
      </w:r>
      <w:r>
        <w:rPr>
          <w:noProof/>
        </w:rPr>
        <w:pict w14:anchorId="1DCF56DF">
          <v:shape id="Text Box 45" o:spid="_x0000_s2067" type="#_x0000_t202" style="position:absolute;margin-left:314.85pt;margin-top:229pt;width:135.4pt;height:33.3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" fillcolor="white [3201]" stroked="f" strokeweight=".5pt">
            <v:textbox>
              <w:txbxContent>
                <w:p w14:paraId="53725371" w14:textId="77777777" w:rsidR="00963B0D" w:rsidRPr="00963B0D" w:rsidRDefault="00963B0D" w:rsidP="00963B0D">
                  <w:pPr>
                    <w:jc w:val="center"/>
                    <w:rPr>
                      <w:rFonts w:ascii="Arial Rounded MT Bold" w:hAnsi="Arial Rounded MT Bold"/>
                      <w:color w:val="000000" w:themeColor="text1"/>
                      <w:sz w:val="32"/>
                      <w:szCs w:val="32"/>
                    </w:rPr>
                  </w:pPr>
                  <w:r w:rsidRPr="00963B0D">
                    <w:rPr>
                      <w:rFonts w:ascii="Arial Rounded MT Bold" w:hAnsi="Arial Rounded MT Bold"/>
                      <w:color w:val="000000" w:themeColor="text1"/>
                      <w:sz w:val="32"/>
                      <w:szCs w:val="32"/>
                    </w:rPr>
                    <w:t>2</w:t>
                  </w:r>
                  <w:r w:rsidR="00351ACB">
                    <w:rPr>
                      <w:rFonts w:ascii="Arial Rounded MT Bold" w:hAnsi="Arial Rounded MT Bold"/>
                      <w:color w:val="000000" w:themeColor="text1"/>
                      <w:sz w:val="32"/>
                      <w:szCs w:val="32"/>
                    </w:rPr>
                    <w:t>4</w:t>
                  </w:r>
                  <w:r w:rsidRPr="00963B0D">
                    <w:rPr>
                      <w:rFonts w:ascii="Arial Rounded MT Bold" w:hAnsi="Arial Rounded MT Bold"/>
                      <w:color w:val="000000" w:themeColor="text1"/>
                      <w:sz w:val="32"/>
                      <w:szCs w:val="32"/>
                    </w:rPr>
                    <w:t>-</w:t>
                  </w:r>
                  <w:r w:rsidR="00351ACB">
                    <w:rPr>
                      <w:rFonts w:ascii="Arial Rounded MT Bold" w:hAnsi="Arial Rounded MT Bold"/>
                      <w:color w:val="000000" w:themeColor="text1"/>
                      <w:sz w:val="32"/>
                      <w:szCs w:val="32"/>
                    </w:rPr>
                    <w:t>10</w:t>
                  </w:r>
                  <w:r w:rsidRPr="00963B0D">
                    <w:rPr>
                      <w:rFonts w:ascii="Arial Rounded MT Bold" w:hAnsi="Arial Rounded MT Bold"/>
                      <w:color w:val="000000" w:themeColor="text1"/>
                      <w:sz w:val="32"/>
                      <w:szCs w:val="32"/>
                    </w:rPr>
                    <w:t>-202</w:t>
                  </w:r>
                  <w:r w:rsidR="00351ACB">
                    <w:rPr>
                      <w:rFonts w:ascii="Arial Rounded MT Bold" w:hAnsi="Arial Rounded MT Bold"/>
                      <w:color w:val="000000" w:themeColor="text1"/>
                      <w:sz w:val="32"/>
                      <w:szCs w:val="32"/>
                    </w:rPr>
                    <w:t>2</w:t>
                  </w:r>
                </w:p>
              </w:txbxContent>
            </v:textbox>
          </v:shape>
        </w:pict>
      </w:r>
      <w:r>
        <w:rPr>
          <w:noProof/>
        </w:rPr>
        <w:pict w14:anchorId="3644772A">
          <v:rect id="Rectangle 14" o:spid="_x0000_s2068" style="position:absolute;margin-left:109.25pt;margin-top:258.1pt;width:187.55pt;height:74.5pt;z-index:251686912;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" filled="f" stroked="f" strokeweight="2pt">
            <v:textbox>
              <w:txbxContent>
                <w:p w14:paraId="39815216" w14:textId="77777777" w:rsidR="00F44B27" w:rsidRDefault="00F44B27">
                  <w:r>
                    <w:rPr>
                      <w:noProof/>
                    </w:rPr>
                    <w:drawing>
                      <wp:inline distT="0" distB="0" distL="0" distR="0" wp14:anchorId="75502BD2" wp14:editId="1FAE1EC3">
                        <wp:extent cx="2370455" cy="531183"/>
                        <wp:effectExtent l="0" t="0" r="0" b="25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2403771" cy="538649"/>
                                </a:xfrm>
                                <a:prstGeom prst="rect">
                                  <a:avLst/>
                                </a:prstGeom>
                              </pic:spPr>
                            </pic:pic>
                          </a:graphicData>
                        </a:graphic>
                      </wp:inline>
                    </w:drawing>
                  </w:r>
                </w:p>
              </w:txbxContent>
            </v:textbox>
            <w10:wrap anchorx="margin"/>
          </v:rect>
        </w:pict>
      </w:r>
      <w:r>
        <w:rPr>
          <w:noProof/>
        </w:rPr>
        <w:pict w14:anchorId="7B9C4B0A">
          <v:line id="Straight Connector 3" o:spid="_x0000_s2100" style="position:absolute;flip:y;z-index:251680768;visibility:visible;mso-width-relative:margin;mso-height-relative:margin" from="-26.45pt,271.35pt" to="96.75pt,2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" strokecolor="#404040 [2429]" strokeweight="3pt"/>
        </w:pict>
      </w:r>
      <w:r>
        <w:rPr>
          <w:noProof/>
        </w:rPr>
        <w:pict w14:anchorId="35F7B518">
          <v:shape id="Text Box 11" o:spid="_x0000_s2069" type="#_x0000_t202" style="position:absolute;margin-left:-22.6pt;margin-top:283.1pt;width:131.1pt;height:33.3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" fillcolor="white [3201]" stroked="f" strokeweight=".5pt">
            <v:textbox>
              <w:txbxContent>
                <w:p w14:paraId="2464C700" w14:textId="77777777" w:rsidR="00834D03" w:rsidRPr="00834D03" w:rsidRDefault="00834D03" w:rsidP="00834D03">
                  <w:pPr>
                    <w:jc w:val="center"/>
                    <w:rPr>
                      <w:b/>
                      <w:bCs/>
                      <w:color w:val="000000" w:themeColor="text1"/>
                      <w:sz w:val="28"/>
                      <w:szCs w:val="28"/>
                    </w:rPr>
                  </w:pPr>
                  <w:r w:rsidRPr="00834D03">
                    <w:rPr>
                      <w:b/>
                      <w:bCs/>
                      <w:color w:val="000000" w:themeColor="text1"/>
                      <w:sz w:val="28"/>
                      <w:szCs w:val="28"/>
                    </w:rPr>
                    <w:t>SIGNATURE</w:t>
                  </w:r>
                </w:p>
              </w:txbxContent>
            </v:textbox>
          </v:shape>
        </w:pict>
      </w:r>
      <w:r w:rsidR="002F17A5">
        <w:br w:type="page"/>
      </w:r>
    </w:p>
    <w:p w14:paraId="5E542261" w14:textId="77777777" w:rsidR="0020097C" w:rsidRDefault="00974062" w:rsidP="00003F52">
      <w:pPr>
        <w:spacing w:before="280" w:after="280" w:line="240" w:lineRule="auto"/>
        <w:ind w:hanging="720"/>
        <w:jc w:val="both"/>
        <w:rPr>
          <w:rFonts w:ascii="Times New Roman" w:eastAsia="Times New Roman" w:hAnsi="Times New Roman" w:cs="Times New Roman"/>
          <w:color w:val="000000"/>
          <w:sz w:val="24"/>
          <w:szCs w:val="24"/>
        </w:rPr>
      </w:pPr>
      <w:r>
        <w:rPr>
          <w:b/>
          <w:bCs/>
          <w:noProof/>
        </w:rPr>
        <w:lastRenderedPageBreak/>
        <w:pict w14:anchorId="7AEB3A4C">
          <v:shape id="Rectangle: Folded Corner 22" o:spid="_x0000_s2070" type="#_x0000_t65" style="position:absolute;left:0;text-align:left;margin-left:0;margin-top:-13.3pt;width:428.25pt;height:91.5pt;z-index:251689984;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" adj="18000" filled="f" strokecolor="black [3213]" strokeweight="2pt">
            <v:textbox>
              <w:txbxContent>
                <w:p w14:paraId="470B40F4" w14:textId="77777777" w:rsidR="002F17A5" w:rsidRPr="00DE0F55" w:rsidRDefault="002F17A5" w:rsidP="00DE0F55">
                  <w:pPr>
                    <w:pStyle w:val="Heading1"/>
                    <w:jc w:val="center"/>
                    <w:rPr>
                      <w:color w:val="000000" w:themeColor="text1"/>
                      <w:sz w:val="72"/>
                      <w:szCs w:val="48"/>
                    </w:rPr>
                  </w:pPr>
                  <w:bookmarkStart w:id="30" w:name="_Toc59806767"/>
                  <w:bookmarkStart w:id="31" w:name="_Toc59806828"/>
                  <w:bookmarkStart w:id="32" w:name="_Toc59806893"/>
                  <w:bookmarkStart w:id="33" w:name="_Toc59832827"/>
                  <w:bookmarkStart w:id="34" w:name="_Toc72972993"/>
                  <w:r w:rsidRPr="00DE0F55">
                    <w:rPr>
                      <w:color w:val="000000" w:themeColor="text1"/>
                      <w:sz w:val="72"/>
                      <w:szCs w:val="48"/>
                    </w:rPr>
                    <w:t>PROBLEM STATEMENT</w:t>
                  </w:r>
                  <w:bookmarkEnd w:id="30"/>
                  <w:bookmarkEnd w:id="31"/>
                  <w:bookmarkEnd w:id="32"/>
                  <w:bookmarkEnd w:id="33"/>
                  <w:bookmarkEnd w:id="34"/>
                </w:p>
              </w:txbxContent>
            </v:textbox>
            <w10:wrap anchorx="margin"/>
          </v:shape>
        </w:pict>
      </w:r>
    </w:p>
    <w:p w14:paraId="5CB7DE0B" w14:textId="77777777" w:rsidR="00C87CDE" w:rsidRDefault="00C87CDE" w:rsidP="00812565">
      <w:pPr>
        <w:spacing w:before="280" w:after="280" w:line="240" w:lineRule="auto"/>
        <w:jc w:val="both"/>
        <w:rPr>
          <w:rFonts w:ascii="Times New Roman" w:eastAsia="Times New Roman" w:hAnsi="Times New Roman" w:cs="Times New Roman"/>
          <w:color w:val="000000"/>
          <w:sz w:val="24"/>
          <w:szCs w:val="24"/>
        </w:rPr>
      </w:pPr>
    </w:p>
    <w:p w14:paraId="14CE4109" w14:textId="77777777" w:rsidR="00812565" w:rsidRDefault="00812565" w:rsidP="00812565">
      <w:pPr>
        <w:spacing w:before="280" w:after="280" w:line="240" w:lineRule="auto"/>
        <w:jc w:val="both"/>
        <w:rPr>
          <w:rFonts w:ascii="Times New Roman" w:eastAsia="Times New Roman" w:hAnsi="Times New Roman" w:cs="Times New Roman"/>
          <w:color w:val="000000"/>
          <w:sz w:val="24"/>
          <w:szCs w:val="24"/>
        </w:rPr>
      </w:pPr>
    </w:p>
    <w:p w14:paraId="3ACCE649" w14:textId="77777777" w:rsidR="001A1E2C" w:rsidRDefault="001A1E2C" w:rsidP="00351ACB">
      <w:pPr>
        <w:pStyle w:val="NormalWeb"/>
        <w:rPr>
          <w:rFonts w:ascii="Verdana" w:hAnsi="Verdana"/>
          <w:b/>
          <w:i/>
          <w:sz w:val="20"/>
          <w:szCs w:val="20"/>
        </w:rPr>
      </w:pPr>
    </w:p>
    <w:p w14:paraId="2470C515" w14:textId="77777777" w:rsidR="001A1E2C" w:rsidRDefault="001A1E2C" w:rsidP="00351ACB">
      <w:pPr>
        <w:pStyle w:val="NormalWeb"/>
        <w:rPr>
          <w:rFonts w:ascii="Segoe UI" w:hAnsi="Segoe UI" w:cs="Segoe UI"/>
          <w:color w:val="0D0D0D"/>
          <w:shd w:val="clear" w:color="auto" w:fill="FFFFFF"/>
        </w:rPr>
      </w:pPr>
      <w:r>
        <w:rPr>
          <w:rFonts w:ascii="Segoe UI" w:hAnsi="Segoe UI" w:cs="Segoe UI"/>
          <w:color w:val="0D0D0D"/>
          <w:shd w:val="clear" w:color="auto" w:fill="FFFFFF"/>
        </w:rPr>
        <w:t>Mountain agencies encounter several interconnected challenges that impede their operations and jeopardize the safety of both staff and tourists. These challenges include:</w:t>
      </w:r>
    </w:p>
    <w:p w14:paraId="24216636" w14:textId="21285C7C" w:rsidR="00351ACB" w:rsidRPr="001A1E2C" w:rsidRDefault="001A1E2C" w:rsidP="00351ACB">
      <w:pPr>
        <w:pStyle w:val="NormalWeb"/>
        <w:rPr>
          <w:rFonts w:ascii="Segoe UI" w:hAnsi="Segoe UI" w:cs="Segoe UI"/>
          <w:color w:val="0D0D0D"/>
          <w:shd w:val="clear" w:color="auto" w:fill="FFFFFF"/>
        </w:rPr>
      </w:pPr>
      <w:r>
        <w:rPr>
          <w:rFonts w:ascii="Verdana" w:hAnsi="Verdana"/>
          <w:b/>
          <w:i/>
          <w:sz w:val="20"/>
          <w:szCs w:val="20"/>
        </w:rPr>
        <w:br/>
      </w:r>
      <w:r w:rsidR="00351ACB" w:rsidRPr="003C2B5F">
        <w:rPr>
          <w:rFonts w:ascii="Verdana" w:hAnsi="Verdana"/>
          <w:b/>
          <w:sz w:val="20"/>
          <w:szCs w:val="20"/>
        </w:rPr>
        <w:t>Customer Expectation:</w:t>
      </w:r>
    </w:p>
    <w:p w14:paraId="5231148C" w14:textId="77777777" w:rsidR="00897B63" w:rsidRDefault="00897B63" w:rsidP="00897B63">
      <w:pPr>
        <w:pStyle w:val="NormalWeb"/>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Limited Resources</w:t>
      </w:r>
      <w:r>
        <w:rPr>
          <w:rFonts w:ascii="Segoe UI" w:hAnsi="Segoe UI" w:cs="Segoe UI"/>
          <w:color w:val="0D0D0D"/>
        </w:rPr>
        <w:t>: Mountain agencies often operate with limited funding, personnel, and equipment, hindering their ability to respond effectively to emergencies, maintain infrastructure, and conduct necessary patrols and inspections.</w:t>
      </w:r>
    </w:p>
    <w:p w14:paraId="3FEE1387" w14:textId="77777777" w:rsidR="00897B63" w:rsidRDefault="00897B63" w:rsidP="00897B63">
      <w:pPr>
        <w:pStyle w:val="NormalWeb"/>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Harsh Environmental Conditions</w:t>
      </w:r>
      <w:r>
        <w:rPr>
          <w:rFonts w:ascii="Segoe UI" w:hAnsi="Segoe UI" w:cs="Segoe UI"/>
          <w:color w:val="0D0D0D"/>
        </w:rPr>
        <w:t>: Mountainous terrain presents harsh weather conditions, rugged landscapes, and high altitudes, which can make operations difficult and dangerous for agency personnel. Extreme weather events, such as avalanches, landslides, and flash floods, further exacerbate these challenges.</w:t>
      </w:r>
    </w:p>
    <w:p w14:paraId="2B7005A0" w14:textId="77777777" w:rsidR="00897B63" w:rsidRDefault="00897B63" w:rsidP="00897B63">
      <w:pPr>
        <w:pStyle w:val="NormalWeb"/>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Safety Risks and Accidents</w:t>
      </w:r>
      <w:r>
        <w:rPr>
          <w:rFonts w:ascii="Segoe UI" w:hAnsi="Segoe UI" w:cs="Segoe UI"/>
          <w:color w:val="0D0D0D"/>
        </w:rPr>
        <w:t>: Staff and tourists face various safety risks in mountainous regions, including falls, altitude sickness, exposure to extreme temperatures, and encounters with wildlife. Inadequate safety protocols, training, and equipment increase the likelihood of accidents and injuries.</w:t>
      </w:r>
    </w:p>
    <w:p w14:paraId="03948DF7" w14:textId="77777777" w:rsidR="00897B63" w:rsidRDefault="00897B63" w:rsidP="00897B63">
      <w:pPr>
        <w:pStyle w:val="NormalWeb"/>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Communication and Connectivity Issues</w:t>
      </w:r>
      <w:r>
        <w:rPr>
          <w:rFonts w:ascii="Segoe UI" w:hAnsi="Segoe UI" w:cs="Segoe UI"/>
          <w:color w:val="0D0D0D"/>
        </w:rPr>
        <w:t>: Remote locations and rugged terrain often result in poor communication and limited access to modern technologies, such as cellular networks and internet connectivity, impeding coordination among agency personnel and emergency response efforts.</w:t>
      </w:r>
    </w:p>
    <w:p w14:paraId="7516F11A" w14:textId="77777777" w:rsidR="00897B63" w:rsidRDefault="00897B63" w:rsidP="00897B63">
      <w:pPr>
        <w:pStyle w:val="NormalWeb"/>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Environmental Conservation and Sustainability</w:t>
      </w:r>
      <w:r>
        <w:rPr>
          <w:rFonts w:ascii="Segoe UI" w:hAnsi="Segoe UI" w:cs="Segoe UI"/>
          <w:color w:val="0D0D0D"/>
        </w:rPr>
        <w:t>: Mountain ecosystems are sensitive environments that face threats from climate change, deforestation, pollution, and unsustainable tourism practices. Balancing the needs of tourism, conservation, and local communities while mitigating environmental degradation poses significant challenges for mountain agencies.</w:t>
      </w:r>
    </w:p>
    <w:p w14:paraId="0C2C7161" w14:textId="77777777" w:rsidR="00897B63" w:rsidRDefault="00897B63" w:rsidP="00897B63">
      <w:pPr>
        <w:pStyle w:val="NormalWeb"/>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Lack of Standardization and Coordination</w:t>
      </w:r>
      <w:r>
        <w:rPr>
          <w:rFonts w:ascii="Segoe UI" w:hAnsi="Segoe UI" w:cs="Segoe UI"/>
          <w:color w:val="0D0D0D"/>
        </w:rPr>
        <w:t>: There is often a lack of standardized protocols, interoperable communication systems, and coordinated efforts among different agencies involved in mountain management and emergency response, leading to inefficiencies and gaps in service delivery.</w:t>
      </w:r>
    </w:p>
    <w:p w14:paraId="20063E54" w14:textId="77777777" w:rsidR="00897B63" w:rsidRDefault="00897B63" w:rsidP="00897B63">
      <w:pPr>
        <w:pStyle w:val="NormalWeb"/>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Community Engagement and Empowerment</w:t>
      </w:r>
      <w:r>
        <w:rPr>
          <w:rFonts w:ascii="Segoe UI" w:hAnsi="Segoe UI" w:cs="Segoe UI"/>
          <w:color w:val="0D0D0D"/>
        </w:rPr>
        <w:t xml:space="preserve">: Building trust and collaboration with local communities is essential for the success of mountain agencies. However, cultural differences, language barriers, and socioeconomic </w:t>
      </w:r>
      <w:r>
        <w:rPr>
          <w:rFonts w:ascii="Segoe UI" w:hAnsi="Segoe UI" w:cs="Segoe UI"/>
          <w:color w:val="0D0D0D"/>
        </w:rPr>
        <w:lastRenderedPageBreak/>
        <w:t>disparities can hinder effective community engagement and empowerment initiatives.</w:t>
      </w:r>
    </w:p>
    <w:p w14:paraId="2A91D6D0" w14:textId="77777777" w:rsidR="00897B63" w:rsidRDefault="00897B63" w:rsidP="00897B63">
      <w:pPr>
        <w:pStyle w:val="NormalWeb"/>
        <w:numPr>
          <w:ilvl w:val="0"/>
          <w:numId w:val="3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 Management and Analysis</w:t>
      </w:r>
      <w:r>
        <w:rPr>
          <w:rFonts w:ascii="Segoe UI" w:hAnsi="Segoe UI" w:cs="Segoe UI"/>
          <w:color w:val="0D0D0D"/>
        </w:rPr>
        <w:t>: Effective decision-making in mountain management requires access to timely and accurate data on weather patterns, environmental changes, visitor demographics, and incident reports. However, many mountain agencies lack robust data management systems and analytical capabilities.</w:t>
      </w:r>
    </w:p>
    <w:p w14:paraId="37EAA92D" w14:textId="77777777" w:rsidR="00897B63" w:rsidRDefault="00897B63" w:rsidP="00897B6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Addressing these challenges requires a comprehensive approach that involves improving resource allocation, enhancing staff training and safety protocols, investing in appropriate technology and infrastructure, fostering collaboration among stakeholders, and promoting sustainable practices that prioritize both conservation and community well-being. By addressing these challenges, mountain agencies can fulfill their mission more effectively and ensure the safety and enjoyment of visitors to mountainous regions while preserving these unique environments for future generations.</w:t>
      </w:r>
    </w:p>
    <w:p w14:paraId="578E4949" w14:textId="77777777" w:rsidR="00351ACB" w:rsidRDefault="00351ACB" w:rsidP="00351ACB">
      <w:pPr>
        <w:spacing w:line="360" w:lineRule="auto"/>
        <w:rPr>
          <w:sz w:val="20"/>
          <w:szCs w:val="20"/>
        </w:rPr>
      </w:pPr>
    </w:p>
    <w:p w14:paraId="089E5D26" w14:textId="77777777" w:rsidR="00351ACB" w:rsidRDefault="00351ACB" w:rsidP="00812565">
      <w:pPr>
        <w:spacing w:before="0" w:after="0" w:line="240" w:lineRule="auto"/>
        <w:rPr>
          <w:color w:val="000000" w:themeColor="text1"/>
        </w:rPr>
      </w:pPr>
    </w:p>
    <w:p w14:paraId="3E68364C" w14:textId="77777777" w:rsidR="00351ACB" w:rsidRDefault="00351ACB" w:rsidP="00812565">
      <w:pPr>
        <w:spacing w:before="0" w:after="0" w:line="240" w:lineRule="auto"/>
        <w:rPr>
          <w:color w:val="000000" w:themeColor="text1"/>
        </w:rPr>
      </w:pPr>
    </w:p>
    <w:p w14:paraId="3EF7E3FE" w14:textId="77777777" w:rsidR="00351ACB" w:rsidRDefault="00351ACB" w:rsidP="00812565">
      <w:pPr>
        <w:spacing w:before="0" w:after="0" w:line="240" w:lineRule="auto"/>
        <w:rPr>
          <w:color w:val="000000" w:themeColor="text1"/>
        </w:rPr>
      </w:pPr>
    </w:p>
    <w:p w14:paraId="46F24DB5" w14:textId="77777777" w:rsidR="00351ACB" w:rsidRDefault="00351ACB" w:rsidP="00812565">
      <w:pPr>
        <w:spacing w:before="0" w:after="0" w:line="240" w:lineRule="auto"/>
        <w:rPr>
          <w:color w:val="000000" w:themeColor="text1"/>
        </w:rPr>
      </w:pPr>
    </w:p>
    <w:p w14:paraId="2579A4A7" w14:textId="77777777" w:rsidR="00351ACB" w:rsidRDefault="00351ACB" w:rsidP="00812565">
      <w:pPr>
        <w:spacing w:before="0" w:after="0" w:line="240" w:lineRule="auto"/>
        <w:rPr>
          <w:color w:val="000000" w:themeColor="text1"/>
        </w:rPr>
      </w:pPr>
    </w:p>
    <w:p w14:paraId="6A00D365" w14:textId="77777777" w:rsidR="00897B63" w:rsidRDefault="00897B63" w:rsidP="00812565">
      <w:pPr>
        <w:spacing w:before="0" w:after="0" w:line="240" w:lineRule="auto"/>
        <w:rPr>
          <w:color w:val="000000" w:themeColor="text1"/>
        </w:rPr>
      </w:pPr>
    </w:p>
    <w:p w14:paraId="6508660D" w14:textId="77777777" w:rsidR="00897B63" w:rsidRDefault="00897B63" w:rsidP="00812565">
      <w:pPr>
        <w:spacing w:before="0" w:after="0" w:line="240" w:lineRule="auto"/>
        <w:rPr>
          <w:color w:val="000000" w:themeColor="text1"/>
        </w:rPr>
      </w:pPr>
    </w:p>
    <w:p w14:paraId="457977E9" w14:textId="77777777" w:rsidR="00897B63" w:rsidRDefault="00897B63" w:rsidP="00812565">
      <w:pPr>
        <w:spacing w:before="0" w:after="0" w:line="240" w:lineRule="auto"/>
        <w:rPr>
          <w:color w:val="000000" w:themeColor="text1"/>
        </w:rPr>
      </w:pPr>
    </w:p>
    <w:p w14:paraId="16CAB2B4" w14:textId="77777777" w:rsidR="00897B63" w:rsidRDefault="00897B63" w:rsidP="00812565">
      <w:pPr>
        <w:spacing w:before="0" w:after="0" w:line="240" w:lineRule="auto"/>
        <w:rPr>
          <w:color w:val="000000" w:themeColor="text1"/>
        </w:rPr>
      </w:pPr>
    </w:p>
    <w:p w14:paraId="33EBDD1E" w14:textId="77777777" w:rsidR="00897B63" w:rsidRDefault="00897B63" w:rsidP="00812565">
      <w:pPr>
        <w:spacing w:before="0" w:after="0" w:line="240" w:lineRule="auto"/>
        <w:rPr>
          <w:color w:val="000000" w:themeColor="text1"/>
        </w:rPr>
      </w:pPr>
    </w:p>
    <w:p w14:paraId="48D4CFE4" w14:textId="77777777" w:rsidR="00897B63" w:rsidRDefault="00897B63" w:rsidP="00812565">
      <w:pPr>
        <w:spacing w:before="0" w:after="0" w:line="240" w:lineRule="auto"/>
        <w:rPr>
          <w:color w:val="000000" w:themeColor="text1"/>
        </w:rPr>
      </w:pPr>
    </w:p>
    <w:p w14:paraId="30CE030A" w14:textId="77777777" w:rsidR="00897B63" w:rsidRDefault="00897B63" w:rsidP="00812565">
      <w:pPr>
        <w:spacing w:before="0" w:after="0" w:line="240" w:lineRule="auto"/>
        <w:rPr>
          <w:color w:val="000000" w:themeColor="text1"/>
        </w:rPr>
      </w:pPr>
    </w:p>
    <w:p w14:paraId="34B254A9" w14:textId="77777777" w:rsidR="00897B63" w:rsidRDefault="00897B63" w:rsidP="00812565">
      <w:pPr>
        <w:spacing w:before="0" w:after="0" w:line="240" w:lineRule="auto"/>
        <w:rPr>
          <w:color w:val="000000" w:themeColor="text1"/>
        </w:rPr>
      </w:pPr>
    </w:p>
    <w:p w14:paraId="558AA966" w14:textId="77777777" w:rsidR="00897B63" w:rsidRDefault="00897B63" w:rsidP="00812565">
      <w:pPr>
        <w:spacing w:before="0" w:after="0" w:line="240" w:lineRule="auto"/>
        <w:rPr>
          <w:color w:val="000000" w:themeColor="text1"/>
        </w:rPr>
      </w:pPr>
    </w:p>
    <w:p w14:paraId="46AE5DE1" w14:textId="77777777" w:rsidR="00351ACB" w:rsidRDefault="00351ACB" w:rsidP="00812565">
      <w:pPr>
        <w:spacing w:before="0" w:after="0" w:line="240" w:lineRule="auto"/>
        <w:rPr>
          <w:color w:val="000000" w:themeColor="text1"/>
        </w:rPr>
      </w:pPr>
    </w:p>
    <w:p w14:paraId="2A5457F5" w14:textId="77777777" w:rsidR="00351ACB" w:rsidRDefault="00351ACB" w:rsidP="00812565">
      <w:pPr>
        <w:spacing w:before="0" w:after="0" w:line="240" w:lineRule="auto"/>
        <w:rPr>
          <w:color w:val="000000" w:themeColor="text1"/>
        </w:rPr>
      </w:pPr>
    </w:p>
    <w:p w14:paraId="00BF15F8" w14:textId="77777777" w:rsidR="00351ACB" w:rsidRDefault="00351ACB" w:rsidP="00812565">
      <w:pPr>
        <w:spacing w:before="0" w:after="0" w:line="240" w:lineRule="auto"/>
        <w:rPr>
          <w:color w:val="000000" w:themeColor="text1"/>
        </w:rPr>
      </w:pPr>
    </w:p>
    <w:p w14:paraId="3DBA74E7" w14:textId="77777777" w:rsidR="00351ACB" w:rsidRDefault="00351ACB" w:rsidP="00812565">
      <w:pPr>
        <w:spacing w:before="0" w:after="0" w:line="240" w:lineRule="auto"/>
        <w:rPr>
          <w:color w:val="000000" w:themeColor="text1"/>
        </w:rPr>
      </w:pPr>
    </w:p>
    <w:p w14:paraId="3523A965" w14:textId="77777777" w:rsidR="00351ACB" w:rsidRDefault="00351ACB" w:rsidP="00812565">
      <w:pPr>
        <w:spacing w:before="0" w:after="0" w:line="240" w:lineRule="auto"/>
        <w:rPr>
          <w:color w:val="000000" w:themeColor="text1"/>
        </w:rPr>
      </w:pPr>
    </w:p>
    <w:p w14:paraId="34266713" w14:textId="77777777" w:rsidR="00351ACB" w:rsidRDefault="00351ACB" w:rsidP="00812565">
      <w:pPr>
        <w:spacing w:before="0" w:after="0" w:line="240" w:lineRule="auto"/>
        <w:rPr>
          <w:color w:val="000000" w:themeColor="text1"/>
        </w:rPr>
      </w:pPr>
    </w:p>
    <w:p w14:paraId="404D2682" w14:textId="77777777" w:rsidR="00351ACB" w:rsidRDefault="00351ACB" w:rsidP="00812565">
      <w:pPr>
        <w:spacing w:before="0" w:after="0" w:line="240" w:lineRule="auto"/>
        <w:rPr>
          <w:color w:val="000000" w:themeColor="text1"/>
        </w:rPr>
      </w:pPr>
    </w:p>
    <w:p w14:paraId="6ACB2490" w14:textId="77777777" w:rsidR="00351ACB" w:rsidRDefault="00351ACB" w:rsidP="00812565">
      <w:pPr>
        <w:spacing w:before="0" w:after="0" w:line="240" w:lineRule="auto"/>
        <w:rPr>
          <w:color w:val="000000" w:themeColor="text1"/>
        </w:rPr>
      </w:pPr>
    </w:p>
    <w:p w14:paraId="0E469244" w14:textId="77777777" w:rsidR="00351ACB" w:rsidRDefault="00351ACB" w:rsidP="00812565">
      <w:pPr>
        <w:spacing w:before="0" w:after="0" w:line="240" w:lineRule="auto"/>
        <w:rPr>
          <w:color w:val="000000" w:themeColor="text1"/>
        </w:rPr>
      </w:pPr>
    </w:p>
    <w:p w14:paraId="4465E82F" w14:textId="77777777" w:rsidR="004832AE" w:rsidRDefault="004832AE" w:rsidP="004832AE">
      <w:pPr>
        <w:pStyle w:val="NormalWeb"/>
        <w:spacing w:before="0" w:beforeAutospacing="0" w:after="0" w:afterAutospacing="0"/>
        <w:rPr>
          <w:color w:val="000000"/>
        </w:rPr>
      </w:pPr>
    </w:p>
    <w:p w14:paraId="504D5484" w14:textId="4DBDEDD8" w:rsidR="00733553" w:rsidRDefault="00974062">
      <w:pPr>
        <w:rPr>
          <w:sz w:val="144"/>
          <w:szCs w:val="144"/>
        </w:rPr>
      </w:pPr>
      <w:r>
        <w:rPr>
          <w:noProof/>
          <w:sz w:val="144"/>
          <w:szCs w:val="144"/>
        </w:rPr>
        <w:lastRenderedPageBreak/>
        <w:pict w14:anchorId="2D287AFC">
          <v:shape id="Text Box 55" o:spid="_x0000_s2071" type="#_x0000_t202" style="position:absolute;margin-left:-25.6pt;margin-top:81.6pt;width:501.85pt;height:33.95pt;z-index:251750400;visibility:visible;mso-position-horizontal-relative:margin;mso-height-relative:margin" fillcolor="#d6ecff [3214]" stroked="f" strokeweight=".5pt">
            <v:textbox>
              <w:txbxContent>
                <w:p w14:paraId="2914B4A6" w14:textId="77777777" w:rsidR="00963B0D" w:rsidRPr="000D4E84" w:rsidRDefault="00963B0D" w:rsidP="000D4E84">
                  <w:pPr>
                    <w:jc w:val="center"/>
                    <w:rPr>
                      <w:b/>
                      <w:i/>
                      <w:color w:val="000000" w:themeColor="text1"/>
                      <w:sz w:val="28"/>
                      <w:szCs w:val="28"/>
                    </w:rPr>
                  </w:pPr>
                  <w:r w:rsidRPr="000D4E84">
                    <w:rPr>
                      <w:b/>
                      <w:i/>
                      <w:color w:val="000000" w:themeColor="text1"/>
                      <w:sz w:val="28"/>
                      <w:szCs w:val="28"/>
                    </w:rPr>
                    <w:t>Home page of our project</w:t>
                  </w:r>
                </w:p>
              </w:txbxContent>
            </v:textbox>
            <w10:wrap anchorx="margin"/>
          </v:shape>
        </w:pict>
      </w:r>
      <w:r>
        <w:rPr>
          <w:b/>
          <w:bCs/>
          <w:noProof/>
          <w:u w:val="single"/>
        </w:rPr>
        <w:pict w14:anchorId="0502D551">
          <v:shape id="Rectangle: Folded Corner 29" o:spid="_x0000_s2072" type="#_x0000_t65" style="position:absolute;margin-left:11.4pt;margin-top:-20.8pt;width:428.25pt;height:91.5pt;z-index:2516940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" adj="18000" filled="f" strokecolor="black [3213]" strokeweight="2pt">
            <v:textbox>
              <w:txbxContent>
                <w:p w14:paraId="653DDD7E" w14:textId="77777777" w:rsidR="00281C38" w:rsidRPr="00DE0F55" w:rsidRDefault="00B912DE" w:rsidP="00DE0F55">
                  <w:pPr>
                    <w:pStyle w:val="Heading1"/>
                    <w:jc w:val="center"/>
                    <w:rPr>
                      <w:color w:val="000000" w:themeColor="text1"/>
                      <w:sz w:val="72"/>
                      <w:szCs w:val="48"/>
                    </w:rPr>
                  </w:pPr>
                  <w:bookmarkStart w:id="35" w:name="_Toc59806769"/>
                  <w:bookmarkStart w:id="36" w:name="_Toc59806830"/>
                  <w:bookmarkStart w:id="37" w:name="_Toc59806895"/>
                  <w:bookmarkStart w:id="38" w:name="_Toc59832830"/>
                  <w:bookmarkStart w:id="39" w:name="_Toc72972997"/>
                  <w:r w:rsidRPr="00DE0F55">
                    <w:rPr>
                      <w:color w:val="000000" w:themeColor="text1"/>
                      <w:sz w:val="72"/>
                      <w:szCs w:val="48"/>
                    </w:rPr>
                    <w:t>SCREEN SHOTS</w:t>
                  </w:r>
                  <w:bookmarkEnd w:id="35"/>
                  <w:bookmarkEnd w:id="36"/>
                  <w:bookmarkEnd w:id="37"/>
                  <w:bookmarkEnd w:id="38"/>
                  <w:bookmarkEnd w:id="39"/>
                </w:p>
              </w:txbxContent>
            </v:textbox>
            <w10:wrap anchorx="margin"/>
          </v:shape>
        </w:pict>
      </w:r>
    </w:p>
    <w:p w14:paraId="5F7A8292" w14:textId="77777777" w:rsidR="00733553" w:rsidRDefault="00974062">
      <w:pPr>
        <w:rPr>
          <w:noProof/>
          <w:sz w:val="144"/>
          <w:szCs w:val="144"/>
        </w:rPr>
      </w:pPr>
      <w:r>
        <w:rPr>
          <w:noProof/>
          <w:sz w:val="144"/>
          <w:szCs w:val="144"/>
        </w:rPr>
        <w:pict w14:anchorId="16275438">
          <v:shape id="Text Box 60" o:spid="_x0000_s2073" type="#_x0000_t202" style="position:absolute;margin-left:-27.1pt;margin-top:542.2pt;width:501.85pt;height:43pt;z-index:251753472;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" fillcolor="white [3201]" stroked="f" strokeweight=".5pt">
            <v:textbox style="mso-next-textbox:#Text Box 60">
              <w:txbxContent>
                <w:p w14:paraId="3D58D0F5" w14:textId="77777777" w:rsidR="00CF6CC1" w:rsidRPr="00CF6CC1" w:rsidRDefault="00CF6CC1" w:rsidP="00963B0D">
                  <w:pPr>
                    <w:rPr>
                      <w:color w:val="000000" w:themeColor="text1"/>
                      <w:sz w:val="28"/>
                      <w:szCs w:val="28"/>
                    </w:rPr>
                  </w:pPr>
                </w:p>
              </w:txbxContent>
            </v:textbox>
            <w10:wrap anchorx="margin"/>
          </v:shape>
        </w:pict>
      </w:r>
      <w:r w:rsidR="00733553">
        <w:rPr>
          <w:noProof/>
          <w:sz w:val="144"/>
          <w:szCs w:val="144"/>
        </w:rPr>
        <w:drawing>
          <wp:inline distT="0" distB="0" distL="0" distR="0" wp14:anchorId="0EB995AB" wp14:editId="64E60100">
            <wp:extent cx="5731510" cy="4298950"/>
            <wp:effectExtent l="0" t="0" r="0" b="0"/>
            <wp:docPr id="750550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50318" name="Picture 750550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7A6E3DE" w14:textId="6C630E00" w:rsidR="00733553" w:rsidRPr="00733553" w:rsidRDefault="00733553" w:rsidP="00733553">
      <w:r>
        <w:rPr>
          <w:noProof/>
        </w:rPr>
        <w:lastRenderedPageBreak/>
        <w:drawing>
          <wp:inline distT="0" distB="0" distL="0" distR="0" wp14:anchorId="2F1D0EC9" wp14:editId="7170468A">
            <wp:extent cx="5731510" cy="3786505"/>
            <wp:effectExtent l="0" t="0" r="0" b="0"/>
            <wp:docPr id="14942967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96787" name="Picture 1494296787"/>
                    <pic:cNvPicPr/>
                  </pic:nvPicPr>
                  <pic:blipFill>
                    <a:blip r:embed="rId21">
                      <a:extLst>
                        <a:ext uri="{28A0092B-C50C-407E-A947-70E740481C1C}">
                          <a14:useLocalDpi xmlns:a14="http://schemas.microsoft.com/office/drawing/2010/main" val="0"/>
                        </a:ext>
                      </a:extLst>
                    </a:blip>
                    <a:stretch>
                      <a:fillRect/>
                    </a:stretch>
                  </pic:blipFill>
                  <pic:spPr>
                    <a:xfrm>
                      <a:off x="0" y="0"/>
                      <a:ext cx="5731510" cy="3786505"/>
                    </a:xfrm>
                    <a:prstGeom prst="rect">
                      <a:avLst/>
                    </a:prstGeom>
                  </pic:spPr>
                </pic:pic>
              </a:graphicData>
            </a:graphic>
          </wp:inline>
        </w:drawing>
      </w:r>
    </w:p>
    <w:p w14:paraId="3E4FC247" w14:textId="2363D369" w:rsidR="002E4EB9" w:rsidRDefault="00733553">
      <w:pPr>
        <w:rPr>
          <w:sz w:val="144"/>
          <w:szCs w:val="144"/>
        </w:rPr>
      </w:pPr>
      <w:r>
        <w:rPr>
          <w:noProof/>
          <w:sz w:val="144"/>
          <w:szCs w:val="144"/>
        </w:rPr>
        <w:drawing>
          <wp:inline distT="0" distB="0" distL="0" distR="0" wp14:anchorId="750757BD" wp14:editId="6C110E57">
            <wp:extent cx="5731510" cy="3376930"/>
            <wp:effectExtent l="0" t="0" r="0" b="0"/>
            <wp:docPr id="103383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3444" name="Picture 103383444"/>
                    <pic:cNvPicPr/>
                  </pic:nvPicPr>
                  <pic:blipFill>
                    <a:blip r:embed="rId22">
                      <a:extLst>
                        <a:ext uri="{28A0092B-C50C-407E-A947-70E740481C1C}">
                          <a14:useLocalDpi xmlns:a14="http://schemas.microsoft.com/office/drawing/2010/main" val="0"/>
                        </a:ext>
                      </a:extLst>
                    </a:blip>
                    <a:stretch>
                      <a:fillRect/>
                    </a:stretch>
                  </pic:blipFill>
                  <pic:spPr>
                    <a:xfrm>
                      <a:off x="0" y="0"/>
                      <a:ext cx="5731510" cy="3376930"/>
                    </a:xfrm>
                    <a:prstGeom prst="rect">
                      <a:avLst/>
                    </a:prstGeom>
                  </pic:spPr>
                </pic:pic>
              </a:graphicData>
            </a:graphic>
          </wp:inline>
        </w:drawing>
      </w:r>
    </w:p>
    <w:p w14:paraId="002204A9" w14:textId="77777777" w:rsidR="00733553" w:rsidRDefault="00733553">
      <w:pPr>
        <w:rPr>
          <w:sz w:val="20"/>
          <w:szCs w:val="20"/>
        </w:rPr>
      </w:pPr>
    </w:p>
    <w:p w14:paraId="50F8C9C5" w14:textId="77777777" w:rsidR="00733553" w:rsidRDefault="00733553">
      <w:pPr>
        <w:rPr>
          <w:sz w:val="20"/>
          <w:szCs w:val="20"/>
        </w:rPr>
      </w:pPr>
    </w:p>
    <w:p w14:paraId="14DCF6BC" w14:textId="34197DB8" w:rsidR="00CF6CC1" w:rsidRDefault="00974062">
      <w:pPr>
        <w:rPr>
          <w:sz w:val="144"/>
          <w:szCs w:val="144"/>
        </w:rPr>
      </w:pPr>
      <w:r>
        <w:rPr>
          <w:noProof/>
          <w:sz w:val="144"/>
          <w:szCs w:val="144"/>
        </w:rPr>
        <w:lastRenderedPageBreak/>
        <w:pict w14:anchorId="2701780B">
          <v:shape id="Text Box 2" o:spid="_x0000_s2074" type="#_x0000_t202" style="position:absolute;margin-left:123.95pt;margin-top:12pt;width:185.9pt;height:28.8pt;z-index:251785216;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lWKAIAAE4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">
            <v:textbox style="mso-next-textbox:#Text Box 2">
              <w:txbxContent>
                <w:p w14:paraId="45EAB858" w14:textId="77777777" w:rsidR="000D4E84" w:rsidRPr="000D4E84" w:rsidRDefault="000D4E84" w:rsidP="000D4E84">
                  <w:pPr>
                    <w:jc w:val="center"/>
                    <w:rPr>
                      <w:b/>
                      <w:i/>
                      <w:sz w:val="32"/>
                    </w:rPr>
                  </w:pPr>
                  <w:r w:rsidRPr="000D4E84">
                    <w:rPr>
                      <w:b/>
                      <w:i/>
                      <w:sz w:val="32"/>
                    </w:rPr>
                    <w:t>Footer</w:t>
                  </w:r>
                </w:p>
              </w:txbxContent>
            </v:textbox>
            <w10:wrap type="square"/>
          </v:shape>
        </w:pict>
      </w:r>
      <w:r>
        <w:rPr>
          <w:noProof/>
          <w:sz w:val="144"/>
          <w:szCs w:val="144"/>
        </w:rPr>
        <w:pict w14:anchorId="695A0B53">
          <v:shape id="Text Box 66" o:spid="_x0000_s2075" type="#_x0000_t202" style="position:absolute;margin-left:0;margin-top:683.15pt;width:501.85pt;height:46.2pt;z-index:251759616;visibility:visible;mso-position-horizontal:center;mso-position-horizontal-relative:margin;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" fillcolor="white [3201]" stroked="f" strokeweight=".5pt">
            <v:textbox style="mso-next-textbox:#Text Box 66">
              <w:txbxContent>
                <w:p w14:paraId="49614521" w14:textId="77777777" w:rsidR="00CF6CC1" w:rsidRPr="00CF6CC1" w:rsidRDefault="00CF6CC1" w:rsidP="00963B0D">
                  <w:pPr>
                    <w:rPr>
                      <w:color w:val="000000" w:themeColor="text1"/>
                      <w:sz w:val="28"/>
                      <w:szCs w:val="28"/>
                    </w:rPr>
                  </w:pPr>
                </w:p>
              </w:txbxContent>
            </v:textbox>
            <w10:wrap anchorx="margin"/>
          </v:shape>
        </w:pict>
      </w:r>
      <w:r>
        <w:rPr>
          <w:noProof/>
          <w:sz w:val="144"/>
          <w:szCs w:val="144"/>
        </w:rPr>
        <w:pict w14:anchorId="3E714EC3">
          <v:shape id="Text Box 63" o:spid="_x0000_s2076" type="#_x0000_t202" style="position:absolute;margin-left:-30.9pt;margin-top:277pt;width:501.85pt;height:43pt;z-index:251756544;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" fillcolor="white [3201]" stroked="f" strokeweight=".5pt">
            <v:textbox style="mso-next-textbox:#Text Box 63">
              <w:txbxContent>
                <w:p w14:paraId="7B9A13C1" w14:textId="77777777" w:rsidR="00CF6CC1" w:rsidRPr="00CF6CC1" w:rsidRDefault="00CF6CC1" w:rsidP="00963B0D">
                  <w:pPr>
                    <w:rPr>
                      <w:color w:val="000000" w:themeColor="text1"/>
                      <w:sz w:val="28"/>
                      <w:szCs w:val="28"/>
                    </w:rPr>
                  </w:pPr>
                </w:p>
              </w:txbxContent>
            </v:textbox>
            <w10:wrap anchorx="margin"/>
          </v:shape>
        </w:pict>
      </w:r>
      <w:r>
        <w:rPr>
          <w:noProof/>
          <w:sz w:val="144"/>
          <w:szCs w:val="144"/>
        </w:rPr>
        <w:pict w14:anchorId="1BE75FFD">
          <v:shape id="Text Box 64" o:spid="_x0000_s2077" type="#_x0000_t202" style="position:absolute;margin-left:0;margin-top:379.3pt;width:509.3pt;height:292.3pt;z-index:251757568;visibility:visible;mso-position-horizontal:center;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" fillcolor="white [3201]" stroked="f" strokeweight=".5pt">
            <v:textbox style="mso-next-textbox:#Text Box 64">
              <w:txbxContent>
                <w:p w14:paraId="2C52D10D" w14:textId="77777777" w:rsidR="00CF6CC1" w:rsidRDefault="00CF6CC1"/>
              </w:txbxContent>
            </v:textbox>
            <w10:wrap anchorx="margin"/>
          </v:shape>
        </w:pict>
      </w:r>
    </w:p>
    <w:p w14:paraId="7BF25512" w14:textId="071510B6" w:rsidR="00666471" w:rsidRPr="00733553" w:rsidRDefault="00733553">
      <w:pPr>
        <w:rPr>
          <w:sz w:val="24"/>
          <w:szCs w:val="24"/>
        </w:rPr>
      </w:pPr>
      <w:r>
        <w:rPr>
          <w:noProof/>
          <w:sz w:val="24"/>
          <w:szCs w:val="24"/>
        </w:rPr>
        <w:drawing>
          <wp:inline distT="0" distB="0" distL="0" distR="0" wp14:anchorId="4E2ECB64" wp14:editId="02057084">
            <wp:extent cx="5731510" cy="1735455"/>
            <wp:effectExtent l="0" t="0" r="0" b="0"/>
            <wp:docPr id="2742421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2184" name="Picture 274242184"/>
                    <pic:cNvPicPr/>
                  </pic:nvPicPr>
                  <pic:blipFill>
                    <a:blip r:embed="rId23">
                      <a:extLst>
                        <a:ext uri="{28A0092B-C50C-407E-A947-70E740481C1C}">
                          <a14:useLocalDpi xmlns:a14="http://schemas.microsoft.com/office/drawing/2010/main" val="0"/>
                        </a:ext>
                      </a:extLst>
                    </a:blip>
                    <a:stretch>
                      <a:fillRect/>
                    </a:stretch>
                  </pic:blipFill>
                  <pic:spPr>
                    <a:xfrm>
                      <a:off x="0" y="0"/>
                      <a:ext cx="5731510" cy="1735455"/>
                    </a:xfrm>
                    <a:prstGeom prst="rect">
                      <a:avLst/>
                    </a:prstGeom>
                  </pic:spPr>
                </pic:pic>
              </a:graphicData>
            </a:graphic>
          </wp:inline>
        </w:drawing>
      </w:r>
    </w:p>
    <w:p w14:paraId="1AB69E62" w14:textId="77777777" w:rsidR="000D4E84" w:rsidRDefault="000D4E84">
      <w:pPr>
        <w:rPr>
          <w:sz w:val="144"/>
          <w:szCs w:val="144"/>
        </w:rPr>
      </w:pPr>
    </w:p>
    <w:p w14:paraId="6AE6DF67" w14:textId="77777777" w:rsidR="000D4E84" w:rsidRDefault="00556D28" w:rsidP="000D4E84">
      <w:pPr>
        <w:tabs>
          <w:tab w:val="left" w:pos="3431"/>
        </w:tabs>
        <w:rPr>
          <w:sz w:val="144"/>
          <w:szCs w:val="144"/>
        </w:rPr>
      </w:pPr>
      <w:r>
        <w:rPr>
          <w:noProof/>
          <w:sz w:val="144"/>
          <w:szCs w:val="144"/>
        </w:rPr>
        <w:drawing>
          <wp:anchor distT="0" distB="0" distL="114300" distR="114300" simplePos="0" relativeHeight="251788288" behindDoc="0" locked="0" layoutInCell="1" allowOverlap="1" wp14:anchorId="165A3BE3" wp14:editId="1EB8382D">
            <wp:simplePos x="0" y="0"/>
            <wp:positionH relativeFrom="column">
              <wp:posOffset>-47625</wp:posOffset>
            </wp:positionH>
            <wp:positionV relativeFrom="paragraph">
              <wp:posOffset>787096</wp:posOffset>
            </wp:positionV>
            <wp:extent cx="5725160" cy="3458845"/>
            <wp:effectExtent l="0" t="0" r="8890" b="825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3458845"/>
                    </a:xfrm>
                    <a:prstGeom prst="rect">
                      <a:avLst/>
                    </a:prstGeom>
                    <a:noFill/>
                    <a:ln>
                      <a:noFill/>
                    </a:ln>
                  </pic:spPr>
                </pic:pic>
              </a:graphicData>
            </a:graphic>
          </wp:anchor>
        </w:drawing>
      </w:r>
      <w:r w:rsidR="00974062">
        <w:rPr>
          <w:noProof/>
          <w:sz w:val="144"/>
          <w:szCs w:val="144"/>
        </w:rPr>
        <w:pict w14:anchorId="1C4FDF7B">
          <v:shape id="_x0000_s2078" type="#_x0000_t202" style="position:absolute;margin-left:121.45pt;margin-top:5.6pt;width:185.9pt;height:35.65pt;z-index:251787264;visibility:visible;mso-width-percent:400;mso-wrap-distance-top:3.6pt;mso-wrap-distance-bottom:3.6pt;mso-position-horizontal-relative:text;mso-position-vertical-relative:tex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NMKQIAAE4EAAAOAAAAZHJzL2Uyb0RvYy54bWysVNtu2zAMfR+wfxD0vthx4j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">
            <v:textbox>
              <w:txbxContent>
                <w:p w14:paraId="01B8FF84" w14:textId="77777777" w:rsidR="000D4E84" w:rsidRPr="000D4E84" w:rsidRDefault="000D4E84" w:rsidP="000D4E84">
                  <w:pPr>
                    <w:jc w:val="center"/>
                    <w:rPr>
                      <w:b/>
                      <w:i/>
                      <w:sz w:val="36"/>
                    </w:rPr>
                  </w:pPr>
                  <w:r w:rsidRPr="000D4E84">
                    <w:rPr>
                      <w:b/>
                      <w:i/>
                      <w:sz w:val="36"/>
                    </w:rPr>
                    <w:t>Pages</w:t>
                  </w:r>
                </w:p>
              </w:txbxContent>
            </v:textbox>
            <w10:wrap type="square"/>
          </v:shape>
        </w:pict>
      </w:r>
      <w:r w:rsidR="000D4E84">
        <w:rPr>
          <w:sz w:val="144"/>
          <w:szCs w:val="144"/>
        </w:rPr>
        <w:tab/>
      </w:r>
    </w:p>
    <w:p w14:paraId="36156F66" w14:textId="77777777" w:rsidR="00666471" w:rsidRDefault="00666471">
      <w:pPr>
        <w:rPr>
          <w:sz w:val="144"/>
          <w:szCs w:val="144"/>
        </w:rPr>
      </w:pPr>
    </w:p>
    <w:p w14:paraId="6F5F74FE" w14:textId="77777777" w:rsidR="00281C38" w:rsidRPr="00281C38" w:rsidRDefault="00281C38" w:rsidP="00281C38">
      <w:pPr>
        <w:rPr>
          <w:sz w:val="144"/>
          <w:szCs w:val="144"/>
        </w:rPr>
      </w:pPr>
    </w:p>
    <w:p w14:paraId="3C18256A" w14:textId="77777777" w:rsidR="00281C38" w:rsidRPr="00281C38" w:rsidRDefault="00556D28" w:rsidP="00281C38">
      <w:pPr>
        <w:rPr>
          <w:sz w:val="144"/>
          <w:szCs w:val="144"/>
        </w:rPr>
      </w:pPr>
      <w:r>
        <w:rPr>
          <w:noProof/>
          <w:sz w:val="144"/>
          <w:szCs w:val="144"/>
        </w:rPr>
        <w:lastRenderedPageBreak/>
        <w:drawing>
          <wp:anchor distT="0" distB="0" distL="114300" distR="114300" simplePos="0" relativeHeight="251789312" behindDoc="0" locked="0" layoutInCell="1" allowOverlap="1" wp14:anchorId="3F3D2FF3" wp14:editId="296554F2">
            <wp:simplePos x="0" y="0"/>
            <wp:positionH relativeFrom="column">
              <wp:posOffset>-47708</wp:posOffset>
            </wp:positionH>
            <wp:positionV relativeFrom="paragraph">
              <wp:posOffset>730250</wp:posOffset>
            </wp:positionV>
            <wp:extent cx="5731510" cy="3646170"/>
            <wp:effectExtent l="0" t="0" r="254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ages2.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646170"/>
                    </a:xfrm>
                    <a:prstGeom prst="rect">
                      <a:avLst/>
                    </a:prstGeom>
                  </pic:spPr>
                </pic:pic>
              </a:graphicData>
            </a:graphic>
          </wp:anchor>
        </w:drawing>
      </w:r>
    </w:p>
    <w:p w14:paraId="05603824" w14:textId="77777777" w:rsidR="00281C38" w:rsidRDefault="00281C38" w:rsidP="00281C38">
      <w:pPr>
        <w:tabs>
          <w:tab w:val="left" w:pos="6125"/>
        </w:tabs>
        <w:rPr>
          <w:sz w:val="144"/>
          <w:szCs w:val="144"/>
        </w:rPr>
      </w:pPr>
      <w:r>
        <w:rPr>
          <w:sz w:val="144"/>
          <w:szCs w:val="144"/>
        </w:rPr>
        <w:tab/>
      </w:r>
    </w:p>
    <w:p w14:paraId="57566E61" w14:textId="77777777" w:rsidR="00281C38" w:rsidRDefault="00281C38">
      <w:pPr>
        <w:rPr>
          <w:sz w:val="144"/>
          <w:szCs w:val="144"/>
        </w:rPr>
      </w:pPr>
      <w:r>
        <w:rPr>
          <w:sz w:val="144"/>
          <w:szCs w:val="144"/>
        </w:rPr>
        <w:br w:type="page"/>
      </w:r>
    </w:p>
    <w:p w14:paraId="29D56D03" w14:textId="77777777" w:rsidR="00281C38" w:rsidRDefault="00556D28" w:rsidP="00281C38">
      <w:pPr>
        <w:tabs>
          <w:tab w:val="left" w:pos="6125"/>
        </w:tabs>
        <w:rPr>
          <w:sz w:val="144"/>
          <w:szCs w:val="144"/>
        </w:rPr>
      </w:pPr>
      <w:r>
        <w:rPr>
          <w:noProof/>
          <w:sz w:val="144"/>
          <w:szCs w:val="144"/>
        </w:rPr>
        <w:lastRenderedPageBreak/>
        <w:drawing>
          <wp:anchor distT="0" distB="0" distL="114300" distR="114300" simplePos="0" relativeHeight="251790336" behindDoc="0" locked="0" layoutInCell="1" allowOverlap="1" wp14:anchorId="2F788F52" wp14:editId="3F1F1A9A">
            <wp:simplePos x="0" y="0"/>
            <wp:positionH relativeFrom="column">
              <wp:posOffset>0</wp:posOffset>
            </wp:positionH>
            <wp:positionV relativeFrom="paragraph">
              <wp:posOffset>-143123</wp:posOffset>
            </wp:positionV>
            <wp:extent cx="5731510" cy="3825240"/>
            <wp:effectExtent l="0" t="0" r="2540" b="381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ages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anchor>
        </w:drawing>
      </w:r>
    </w:p>
    <w:p w14:paraId="7BC3C389" w14:textId="77777777" w:rsidR="00231AC0" w:rsidRDefault="00231AC0" w:rsidP="00231AC0">
      <w:pPr>
        <w:rPr>
          <w:noProof/>
        </w:rPr>
      </w:pPr>
    </w:p>
    <w:p w14:paraId="2031487F" w14:textId="77777777" w:rsidR="002E4EB9" w:rsidRDefault="002E4EB9" w:rsidP="00231AC0">
      <w:pPr>
        <w:rPr>
          <w:sz w:val="144"/>
          <w:szCs w:val="144"/>
        </w:rPr>
      </w:pPr>
    </w:p>
    <w:p w14:paraId="1DB6EF01" w14:textId="77777777" w:rsidR="002E4EB9" w:rsidRDefault="00974062" w:rsidP="00231AC0">
      <w:pPr>
        <w:rPr>
          <w:sz w:val="144"/>
          <w:szCs w:val="144"/>
        </w:rPr>
      </w:pPr>
      <w:r>
        <w:rPr>
          <w:noProof/>
          <w:sz w:val="144"/>
          <w:szCs w:val="144"/>
        </w:rPr>
        <w:pict w14:anchorId="274C494F">
          <v:shape id="_x0000_s2079" type="#_x0000_t202" style="position:absolute;margin-left:119.6pt;margin-top:98.1pt;width:185.9pt;height:35.65pt;z-index:251792384;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">
            <v:textbox>
              <w:txbxContent>
                <w:p w14:paraId="763C72B0" w14:textId="77777777" w:rsidR="00556D28" w:rsidRPr="000D4E84" w:rsidRDefault="00556D28" w:rsidP="00556D28">
                  <w:pPr>
                    <w:jc w:val="center"/>
                    <w:rPr>
                      <w:b/>
                      <w:i/>
                      <w:sz w:val="36"/>
                    </w:rPr>
                  </w:pPr>
                  <w:r>
                    <w:rPr>
                      <w:b/>
                      <w:i/>
                      <w:sz w:val="36"/>
                    </w:rPr>
                    <w:t>Contact us page</w:t>
                  </w:r>
                </w:p>
              </w:txbxContent>
            </v:textbox>
            <w10:wrap type="square"/>
          </v:shape>
        </w:pict>
      </w:r>
    </w:p>
    <w:p w14:paraId="0DFBBC0E" w14:textId="77777777" w:rsidR="002E4EB9" w:rsidRDefault="00556D28" w:rsidP="00231AC0">
      <w:pPr>
        <w:rPr>
          <w:sz w:val="144"/>
          <w:szCs w:val="144"/>
        </w:rPr>
      </w:pPr>
      <w:r>
        <w:rPr>
          <w:b/>
          <w:i/>
          <w:noProof/>
          <w:sz w:val="36"/>
        </w:rPr>
        <w:drawing>
          <wp:anchor distT="0" distB="0" distL="114300" distR="114300" simplePos="0" relativeHeight="251793408" behindDoc="0" locked="0" layoutInCell="1" allowOverlap="1" wp14:anchorId="34A51A7D" wp14:editId="3CF60F7E">
            <wp:simplePos x="0" y="0"/>
            <wp:positionH relativeFrom="column">
              <wp:posOffset>231291</wp:posOffset>
            </wp:positionH>
            <wp:positionV relativeFrom="paragraph">
              <wp:posOffset>669456</wp:posOffset>
            </wp:positionV>
            <wp:extent cx="5549967" cy="3411109"/>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contyact.PNG"/>
                    <pic:cNvPicPr/>
                  </pic:nvPicPr>
                  <pic:blipFill>
                    <a:blip r:embed="rId27">
                      <a:extLst>
                        <a:ext uri="{28A0092B-C50C-407E-A947-70E740481C1C}">
                          <a14:useLocalDpi xmlns:a14="http://schemas.microsoft.com/office/drawing/2010/main" val="0"/>
                        </a:ext>
                      </a:extLst>
                    </a:blip>
                    <a:stretch>
                      <a:fillRect/>
                    </a:stretch>
                  </pic:blipFill>
                  <pic:spPr>
                    <a:xfrm>
                      <a:off x="0" y="0"/>
                      <a:ext cx="5549967" cy="3411109"/>
                    </a:xfrm>
                    <a:prstGeom prst="rect">
                      <a:avLst/>
                    </a:prstGeom>
                  </pic:spPr>
                </pic:pic>
              </a:graphicData>
            </a:graphic>
          </wp:anchor>
        </w:drawing>
      </w:r>
    </w:p>
    <w:p w14:paraId="0D6A0B87" w14:textId="77777777" w:rsidR="002E4EB9" w:rsidRDefault="002E4EB9" w:rsidP="00231AC0">
      <w:pPr>
        <w:rPr>
          <w:sz w:val="144"/>
          <w:szCs w:val="144"/>
        </w:rPr>
      </w:pPr>
    </w:p>
    <w:p w14:paraId="3848F47D" w14:textId="77777777" w:rsidR="00556D28" w:rsidRDefault="00556D28" w:rsidP="009405BE">
      <w:pPr>
        <w:rPr>
          <w:sz w:val="144"/>
          <w:szCs w:val="144"/>
        </w:rPr>
      </w:pPr>
    </w:p>
    <w:p w14:paraId="61D82CF6" w14:textId="77777777" w:rsidR="00556D28" w:rsidRDefault="00974062" w:rsidP="00556D28">
      <w:pPr>
        <w:jc w:val="right"/>
        <w:rPr>
          <w:sz w:val="144"/>
          <w:szCs w:val="144"/>
        </w:rPr>
      </w:pPr>
      <w:r>
        <w:rPr>
          <w:noProof/>
          <w:sz w:val="144"/>
          <w:szCs w:val="144"/>
        </w:rPr>
        <w:lastRenderedPageBreak/>
        <w:pict w14:anchorId="46BD25B2">
          <v:shape id="_x0000_s2080" type="#_x0000_t202" style="position:absolute;left:0;text-align:left;margin-left:118.95pt;margin-top:6.05pt;width:185.9pt;height:35.65pt;z-index:251795456;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">
            <v:textbox>
              <w:txbxContent>
                <w:p w14:paraId="52A8DB16" w14:textId="77777777" w:rsidR="00556D28" w:rsidRPr="000D4E84" w:rsidRDefault="00556D28" w:rsidP="00556D28">
                  <w:pPr>
                    <w:jc w:val="center"/>
                    <w:rPr>
                      <w:b/>
                      <w:i/>
                      <w:sz w:val="36"/>
                    </w:rPr>
                  </w:pPr>
                  <w:proofErr w:type="gramStart"/>
                  <w:r>
                    <w:rPr>
                      <w:b/>
                      <w:i/>
                      <w:sz w:val="36"/>
                    </w:rPr>
                    <w:t>Players</w:t>
                  </w:r>
                  <w:proofErr w:type="gramEnd"/>
                  <w:r>
                    <w:rPr>
                      <w:b/>
                      <w:i/>
                      <w:sz w:val="36"/>
                    </w:rPr>
                    <w:t xml:space="preserve"> info</w:t>
                  </w:r>
                </w:p>
              </w:txbxContent>
            </v:textbox>
            <w10:wrap type="square"/>
          </v:shape>
        </w:pict>
      </w:r>
    </w:p>
    <w:p w14:paraId="3D41B322" w14:textId="77777777" w:rsidR="00556D28" w:rsidRDefault="00556D28" w:rsidP="00556D28">
      <w:pPr>
        <w:rPr>
          <w:sz w:val="144"/>
          <w:szCs w:val="144"/>
        </w:rPr>
      </w:pPr>
      <w:r>
        <w:rPr>
          <w:noProof/>
          <w:sz w:val="144"/>
          <w:szCs w:val="144"/>
        </w:rPr>
        <w:drawing>
          <wp:inline distT="0" distB="0" distL="0" distR="0" wp14:anchorId="615BFE18" wp14:editId="212FD628">
            <wp:extent cx="5731510" cy="367665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layer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1C81EA0F" w14:textId="77777777" w:rsidR="00556D28" w:rsidRDefault="00556D28" w:rsidP="00556D28">
      <w:pPr>
        <w:jc w:val="right"/>
        <w:rPr>
          <w:sz w:val="144"/>
          <w:szCs w:val="144"/>
        </w:rPr>
      </w:pPr>
    </w:p>
    <w:p w14:paraId="3EFCF899" w14:textId="77777777" w:rsidR="009405BE" w:rsidRDefault="009405BE" w:rsidP="00556D28">
      <w:pPr>
        <w:jc w:val="right"/>
        <w:rPr>
          <w:sz w:val="144"/>
          <w:szCs w:val="144"/>
        </w:rPr>
      </w:pPr>
    </w:p>
    <w:p w14:paraId="09D9D370" w14:textId="77777777" w:rsidR="002E4EB9" w:rsidRDefault="00974062" w:rsidP="00231AC0">
      <w:pPr>
        <w:rPr>
          <w:sz w:val="144"/>
          <w:szCs w:val="144"/>
        </w:rPr>
      </w:pPr>
      <w:r>
        <w:rPr>
          <w:b/>
          <w:bCs/>
          <w:noProof/>
          <w:u w:val="single"/>
        </w:rPr>
        <w:lastRenderedPageBreak/>
        <w:pict w14:anchorId="4337848A">
          <v:shape id="Rectangle: Folded Corner 30" o:spid="_x0000_s2081" type="#_x0000_t65" style="position:absolute;margin-left:-31.8pt;margin-top:8.55pt;width:501.5pt;height:99.3pt;z-index:2517002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" adj="18000" filled="f" strokecolor="black [3213]" strokeweight="2pt">
            <v:textbox>
              <w:txbxContent>
                <w:p w14:paraId="4C662E8F" w14:textId="77777777" w:rsidR="00B912DE" w:rsidRPr="00DE0F55" w:rsidRDefault="00B912DE" w:rsidP="00DE0F55">
                  <w:pPr>
                    <w:pStyle w:val="Heading1"/>
                    <w:jc w:val="center"/>
                    <w:rPr>
                      <w:color w:val="000000" w:themeColor="text1"/>
                      <w:sz w:val="56"/>
                      <w:szCs w:val="44"/>
                    </w:rPr>
                  </w:pPr>
                  <w:bookmarkStart w:id="40" w:name="_Toc59806772"/>
                  <w:bookmarkStart w:id="41" w:name="_Toc59806833"/>
                  <w:bookmarkStart w:id="42" w:name="_Toc59806898"/>
                  <w:bookmarkStart w:id="43" w:name="_Toc59832837"/>
                  <w:bookmarkStart w:id="44" w:name="_Toc72973000"/>
                  <w:r w:rsidRPr="00DE0F55">
                    <w:rPr>
                      <w:color w:val="000000" w:themeColor="text1"/>
                      <w:sz w:val="56"/>
                      <w:szCs w:val="44"/>
                    </w:rPr>
                    <w:t>WORK BREAKDOWN CHART</w:t>
                  </w:r>
                  <w:bookmarkEnd w:id="40"/>
                  <w:bookmarkEnd w:id="41"/>
                  <w:bookmarkEnd w:id="42"/>
                  <w:bookmarkEnd w:id="43"/>
                  <w:bookmarkEnd w:id="44"/>
                </w:p>
                <w:p w14:paraId="0714EF7B" w14:textId="77777777" w:rsidR="00B912DE" w:rsidRPr="00B912DE" w:rsidRDefault="00B912DE" w:rsidP="00B912DE"/>
              </w:txbxContent>
            </v:textbox>
            <w10:wrap anchorx="margin"/>
          </v:shape>
        </w:pict>
      </w:r>
    </w:p>
    <w:p w14:paraId="0491189A" w14:textId="77777777" w:rsidR="00B912DE" w:rsidRPr="002D0080" w:rsidRDefault="00974062" w:rsidP="00231AC0">
      <w:pPr>
        <w:rPr>
          <w:sz w:val="144"/>
          <w:szCs w:val="144"/>
        </w:rPr>
      </w:pPr>
      <w:r>
        <w:rPr>
          <w:b/>
          <w:bCs/>
          <w:noProof/>
          <w:u w:val="single"/>
        </w:rPr>
        <w:pict w14:anchorId="43E46AF7">
          <v:shape id="Text Box 43" o:spid="_x0000_s2082" type="#_x0000_t202" style="position:absolute;margin-left:305.65pt;margin-top:87.7pt;width:161pt;height:51.4pt;z-index:2517248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" fillcolor="white [3201]" stroked="f" strokeweight=".5pt">
            <v:textbox>
              <w:txbxContent>
                <w:p w14:paraId="69DAF15B" w14:textId="77777777" w:rsidR="00036EB7" w:rsidRPr="00F852A4" w:rsidRDefault="00231AC0" w:rsidP="00F4727A">
                  <w:pPr>
                    <w:rPr>
                      <w:color w:val="000000" w:themeColor="text1"/>
                      <w:sz w:val="32"/>
                      <w:szCs w:val="32"/>
                    </w:rPr>
                  </w:pPr>
                  <w:proofErr w:type="gramStart"/>
                  <w:r>
                    <w:rPr>
                      <w:color w:val="000000" w:themeColor="text1"/>
                      <w:sz w:val="32"/>
                      <w:szCs w:val="32"/>
                    </w:rPr>
                    <w:t xml:space="preserve">Khurram </w:t>
                  </w:r>
                  <w:r w:rsidR="00F4727A" w:rsidRPr="00F852A4">
                    <w:rPr>
                      <w:color w:val="000000" w:themeColor="text1"/>
                      <w:sz w:val="32"/>
                      <w:szCs w:val="32"/>
                    </w:rPr>
                    <w:t>,</w:t>
                  </w:r>
                  <w:proofErr w:type="spellStart"/>
                  <w:r>
                    <w:rPr>
                      <w:color w:val="000000" w:themeColor="text1"/>
                      <w:sz w:val="32"/>
                      <w:szCs w:val="32"/>
                    </w:rPr>
                    <w:t>Hassan</w:t>
                  </w:r>
                  <w:proofErr w:type="gramEnd"/>
                  <w:r w:rsidR="00F4727A" w:rsidRPr="00F852A4">
                    <w:rPr>
                      <w:color w:val="000000" w:themeColor="text1"/>
                      <w:sz w:val="32"/>
                      <w:szCs w:val="32"/>
                    </w:rPr>
                    <w:t>,</w:t>
                  </w:r>
                  <w:r>
                    <w:rPr>
                      <w:color w:val="000000" w:themeColor="text1"/>
                      <w:sz w:val="32"/>
                      <w:szCs w:val="32"/>
                    </w:rPr>
                    <w:t>Alishba</w:t>
                  </w:r>
                  <w:proofErr w:type="spellEnd"/>
                </w:p>
              </w:txbxContent>
            </v:textbox>
            <w10:wrap anchorx="margin"/>
          </v:shape>
        </w:pict>
      </w:r>
      <w:r>
        <w:rPr>
          <w:b/>
          <w:bCs/>
          <w:noProof/>
          <w:u w:val="single"/>
        </w:rPr>
        <w:pict w14:anchorId="2CE84E7D">
          <v:shape id="Text Box 33" o:spid="_x0000_s2083" type="#_x0000_t202" style="position:absolute;margin-left:-19.15pt;margin-top:92.25pt;width:135.3pt;height:37.2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" fillcolor="white [3201]" stroked="f" strokeweight=".5pt">
            <v:textbox>
              <w:txbxContent>
                <w:p w14:paraId="76D31721" w14:textId="77777777" w:rsidR="00B912DE" w:rsidRPr="00F852A4" w:rsidRDefault="00B912DE" w:rsidP="00B912DE">
                  <w:pPr>
                    <w:jc w:val="center"/>
                    <w:rPr>
                      <w:color w:val="000000" w:themeColor="text1"/>
                      <w:sz w:val="36"/>
                      <w:szCs w:val="36"/>
                    </w:rPr>
                  </w:pPr>
                  <w:r w:rsidRPr="00F852A4">
                    <w:rPr>
                      <w:color w:val="000000" w:themeColor="text1"/>
                      <w:sz w:val="36"/>
                      <w:szCs w:val="36"/>
                    </w:rPr>
                    <w:t>ANALYSIS</w:t>
                  </w:r>
                </w:p>
              </w:txbxContent>
            </v:textbox>
          </v:shape>
        </w:pict>
      </w:r>
      <w:r>
        <w:rPr>
          <w:b/>
          <w:bCs/>
          <w:noProof/>
          <w:u w:val="single"/>
        </w:rPr>
        <w:pict w14:anchorId="6717D332">
          <v:shape id="Text Box 38" o:spid="_x0000_s2084" type="#_x0000_t202" style="position:absolute;margin-left:143.4pt;margin-top:92.2pt;width:135.3pt;height:37.25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" fillcolor="white [3201]" stroked="f" strokeweight=".5pt">
            <v:textbox>
              <w:txbxContent>
                <w:p w14:paraId="688A938B" w14:textId="77777777" w:rsidR="00036EB7" w:rsidRPr="00F4727A" w:rsidRDefault="00104EAD" w:rsidP="00036EB7">
                  <w:pPr>
                    <w:rPr>
                      <w:color w:val="7030A0"/>
                      <w:sz w:val="36"/>
                      <w:szCs w:val="36"/>
                    </w:rPr>
                  </w:pPr>
                  <w:r w:rsidRPr="00F852A4">
                    <w:rPr>
                      <w:rFonts w:ascii="Arial Rounded MT Bold" w:hAnsi="Arial Rounded MT Bold"/>
                      <w:color w:val="000000" w:themeColor="text1"/>
                      <w:sz w:val="36"/>
                      <w:szCs w:val="36"/>
                    </w:rPr>
                    <w:t>6</w:t>
                  </w:r>
                  <w:r w:rsidR="00036EB7" w:rsidRPr="00F852A4">
                    <w:rPr>
                      <w:color w:val="000000" w:themeColor="text1"/>
                      <w:sz w:val="36"/>
                      <w:szCs w:val="36"/>
                    </w:rPr>
                    <w:t xml:space="preserve"> DAYS</w:t>
                  </w:r>
                </w:p>
              </w:txbxContent>
            </v:textbox>
          </v:shape>
        </w:pict>
      </w:r>
      <w:r>
        <w:rPr>
          <w:b/>
          <w:bCs/>
          <w:noProof/>
          <w:u w:val="single"/>
        </w:rPr>
        <w:pict w14:anchorId="180E1170">
          <v:shape id="Text Box 32" o:spid="_x0000_s2085" type="#_x0000_t202" style="position:absolute;margin-left:-41.85pt;margin-top:22.7pt;width:517.65pt;height:461.75pt;z-index:25170329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" fillcolor="white [3201]" stroked="f" strokeweight=".5pt">
            <v:textbox>
              <w:txbxContent>
                <w:tbl>
                  <w:tblPr>
                    <w:tblStyle w:val="TableGrid"/>
                    <w:tblW w:w="10062" w:type="dxa"/>
                    <w:tblInd w:w="-5" w:type="dxa"/>
                    <w:tblLook w:val="04A0" w:firstRow="1" w:lastRow="0" w:firstColumn="1" w:lastColumn="0" w:noHBand="0" w:noVBand="1"/>
                  </w:tblPr>
                  <w:tblGrid>
                    <w:gridCol w:w="3354"/>
                    <w:gridCol w:w="3354"/>
                    <w:gridCol w:w="3354"/>
                  </w:tblGrid>
                  <w:tr w:rsidR="00B912DE" w14:paraId="3607B6DB" w14:textId="77777777" w:rsidTr="009405BE">
                    <w:trPr>
                      <w:trHeight w:val="1156"/>
                    </w:trPr>
                    <w:tc>
                      <w:tcPr>
                        <w:tcW w:w="3354" w:type="dxa"/>
                        <w:shd w:val="clear" w:color="auto" w:fill="auto"/>
                      </w:tcPr>
                      <w:p w14:paraId="0A91C6F9" w14:textId="77777777" w:rsidR="00B912DE" w:rsidRPr="00F852A4" w:rsidRDefault="00B912DE" w:rsidP="00B912DE">
                        <w:pPr>
                          <w:jc w:val="center"/>
                          <w:rPr>
                            <w:b/>
                            <w:bCs/>
                            <w:color w:val="000000" w:themeColor="text1"/>
                            <w:u w:val="single"/>
                          </w:rPr>
                        </w:pPr>
                        <w:r w:rsidRPr="00F852A4">
                          <w:rPr>
                            <w:b/>
                            <w:bCs/>
                            <w:color w:val="000000" w:themeColor="text1"/>
                            <w:sz w:val="48"/>
                            <w:szCs w:val="48"/>
                            <w:u w:val="single"/>
                          </w:rPr>
                          <w:t>PHASES</w:t>
                        </w:r>
                      </w:p>
                    </w:tc>
                    <w:tc>
                      <w:tcPr>
                        <w:tcW w:w="3354" w:type="dxa"/>
                        <w:shd w:val="clear" w:color="auto" w:fill="auto"/>
                      </w:tcPr>
                      <w:p w14:paraId="158AF1B6" w14:textId="77777777" w:rsidR="00B912DE" w:rsidRPr="00F852A4" w:rsidRDefault="00B912DE">
                        <w:pPr>
                          <w:rPr>
                            <w:b/>
                            <w:bCs/>
                            <w:color w:val="000000" w:themeColor="text1"/>
                            <w:u w:val="single"/>
                          </w:rPr>
                        </w:pPr>
                        <w:r w:rsidRPr="00F852A4">
                          <w:rPr>
                            <w:b/>
                            <w:bCs/>
                            <w:color w:val="000000" w:themeColor="text1"/>
                            <w:sz w:val="44"/>
                            <w:szCs w:val="44"/>
                            <w:u w:val="single"/>
                          </w:rPr>
                          <w:t>TIME IN DAYS</w:t>
                        </w:r>
                      </w:p>
                    </w:tc>
                    <w:tc>
                      <w:tcPr>
                        <w:tcW w:w="3354" w:type="dxa"/>
                        <w:shd w:val="clear" w:color="auto" w:fill="auto"/>
                      </w:tcPr>
                      <w:p w14:paraId="0E678FE3" w14:textId="77777777" w:rsidR="00B912DE" w:rsidRPr="00F852A4" w:rsidRDefault="00B912DE">
                        <w:pPr>
                          <w:rPr>
                            <w:b/>
                            <w:bCs/>
                            <w:color w:val="000000" w:themeColor="text1"/>
                            <w:u w:val="single"/>
                          </w:rPr>
                        </w:pPr>
                        <w:r w:rsidRPr="00F852A4">
                          <w:rPr>
                            <w:b/>
                            <w:bCs/>
                            <w:color w:val="000000" w:themeColor="text1"/>
                            <w:sz w:val="40"/>
                            <w:szCs w:val="40"/>
                            <w:u w:val="single"/>
                          </w:rPr>
                          <w:t>TEAM MEMBERS</w:t>
                        </w:r>
                      </w:p>
                    </w:tc>
                  </w:tr>
                  <w:tr w:rsidR="00B912DE" w14:paraId="5EE3981F" w14:textId="77777777" w:rsidTr="009405BE">
                    <w:trPr>
                      <w:trHeight w:val="1156"/>
                    </w:trPr>
                    <w:tc>
                      <w:tcPr>
                        <w:tcW w:w="3354" w:type="dxa"/>
                      </w:tcPr>
                      <w:p w14:paraId="60FEBCA8" w14:textId="77777777" w:rsidR="00B912DE" w:rsidRDefault="00B912DE"/>
                    </w:tc>
                    <w:tc>
                      <w:tcPr>
                        <w:tcW w:w="3354" w:type="dxa"/>
                      </w:tcPr>
                      <w:p w14:paraId="279875B7" w14:textId="77777777" w:rsidR="00B912DE" w:rsidRDefault="00B912DE"/>
                    </w:tc>
                    <w:tc>
                      <w:tcPr>
                        <w:tcW w:w="3354" w:type="dxa"/>
                      </w:tcPr>
                      <w:p w14:paraId="1EE8AA8D" w14:textId="77777777" w:rsidR="00B912DE" w:rsidRDefault="00B912DE"/>
                    </w:tc>
                  </w:tr>
                  <w:tr w:rsidR="00B912DE" w14:paraId="1F9457EC" w14:textId="77777777" w:rsidTr="009405BE">
                    <w:trPr>
                      <w:trHeight w:val="1262"/>
                    </w:trPr>
                    <w:tc>
                      <w:tcPr>
                        <w:tcW w:w="3354" w:type="dxa"/>
                      </w:tcPr>
                      <w:p w14:paraId="5C4FC03E" w14:textId="77777777" w:rsidR="00B912DE" w:rsidRDefault="00B912DE"/>
                    </w:tc>
                    <w:tc>
                      <w:tcPr>
                        <w:tcW w:w="3354" w:type="dxa"/>
                      </w:tcPr>
                      <w:p w14:paraId="7A8EE256" w14:textId="77777777" w:rsidR="00B912DE" w:rsidRDefault="00B912DE"/>
                    </w:tc>
                    <w:tc>
                      <w:tcPr>
                        <w:tcW w:w="3354" w:type="dxa"/>
                      </w:tcPr>
                      <w:p w14:paraId="568DF8F3" w14:textId="77777777" w:rsidR="00B912DE" w:rsidRDefault="00B912DE"/>
                    </w:tc>
                  </w:tr>
                  <w:tr w:rsidR="00B912DE" w14:paraId="09147888" w14:textId="77777777" w:rsidTr="009405BE">
                    <w:trPr>
                      <w:trHeight w:val="1156"/>
                    </w:trPr>
                    <w:tc>
                      <w:tcPr>
                        <w:tcW w:w="3354" w:type="dxa"/>
                      </w:tcPr>
                      <w:p w14:paraId="18FDC3D1" w14:textId="77777777" w:rsidR="00B912DE" w:rsidRDefault="00B912DE"/>
                    </w:tc>
                    <w:tc>
                      <w:tcPr>
                        <w:tcW w:w="3354" w:type="dxa"/>
                      </w:tcPr>
                      <w:p w14:paraId="5A4DDC8D" w14:textId="77777777" w:rsidR="00B912DE" w:rsidRDefault="00B912DE"/>
                    </w:tc>
                    <w:tc>
                      <w:tcPr>
                        <w:tcW w:w="3354" w:type="dxa"/>
                      </w:tcPr>
                      <w:p w14:paraId="7812ECD4" w14:textId="77777777" w:rsidR="00B912DE" w:rsidRDefault="00B912DE"/>
                    </w:tc>
                  </w:tr>
                  <w:tr w:rsidR="00B912DE" w14:paraId="4F7FCE8E" w14:textId="77777777" w:rsidTr="009405BE">
                    <w:trPr>
                      <w:trHeight w:val="1156"/>
                    </w:trPr>
                    <w:tc>
                      <w:tcPr>
                        <w:tcW w:w="3354" w:type="dxa"/>
                      </w:tcPr>
                      <w:p w14:paraId="7160A217" w14:textId="77777777" w:rsidR="00B912DE" w:rsidRDefault="00B912DE"/>
                    </w:tc>
                    <w:tc>
                      <w:tcPr>
                        <w:tcW w:w="3354" w:type="dxa"/>
                      </w:tcPr>
                      <w:p w14:paraId="23373E66" w14:textId="77777777" w:rsidR="00B912DE" w:rsidRDefault="00B912DE"/>
                    </w:tc>
                    <w:tc>
                      <w:tcPr>
                        <w:tcW w:w="3354" w:type="dxa"/>
                      </w:tcPr>
                      <w:p w14:paraId="19619437" w14:textId="77777777" w:rsidR="00B912DE" w:rsidRDefault="00B912DE"/>
                    </w:tc>
                  </w:tr>
                  <w:tr w:rsidR="00B912DE" w14:paraId="77335AD4" w14:textId="77777777" w:rsidTr="009405BE">
                    <w:trPr>
                      <w:trHeight w:val="1262"/>
                    </w:trPr>
                    <w:tc>
                      <w:tcPr>
                        <w:tcW w:w="3354" w:type="dxa"/>
                      </w:tcPr>
                      <w:p w14:paraId="75240FD9" w14:textId="77777777" w:rsidR="00B912DE" w:rsidRDefault="00B912DE"/>
                    </w:tc>
                    <w:tc>
                      <w:tcPr>
                        <w:tcW w:w="3354" w:type="dxa"/>
                      </w:tcPr>
                      <w:p w14:paraId="0380F81D" w14:textId="77777777" w:rsidR="00B912DE" w:rsidRDefault="00B912DE"/>
                    </w:tc>
                    <w:tc>
                      <w:tcPr>
                        <w:tcW w:w="3354" w:type="dxa"/>
                      </w:tcPr>
                      <w:p w14:paraId="05BB22D1" w14:textId="77777777" w:rsidR="00B912DE" w:rsidRDefault="00B912DE"/>
                    </w:tc>
                  </w:tr>
                </w:tbl>
                <w:p w14:paraId="08306BFC" w14:textId="77777777" w:rsidR="00B912DE" w:rsidRDefault="00B912DE"/>
              </w:txbxContent>
            </v:textbox>
            <w10:wrap anchorx="margin"/>
          </v:shape>
        </w:pict>
      </w:r>
      <w:r w:rsidR="00B912DE" w:rsidRPr="002D0080">
        <w:rPr>
          <w:b/>
          <w:bCs/>
          <w:sz w:val="144"/>
          <w:szCs w:val="144"/>
        </w:rPr>
        <w:tab/>
      </w:r>
    </w:p>
    <w:p w14:paraId="4D69862A" w14:textId="77777777" w:rsidR="00B912DE" w:rsidRDefault="00974062">
      <w:pPr>
        <w:rPr>
          <w:sz w:val="144"/>
          <w:szCs w:val="144"/>
        </w:rPr>
      </w:pPr>
      <w:r>
        <w:rPr>
          <w:b/>
          <w:bCs/>
          <w:noProof/>
          <w:u w:val="single"/>
        </w:rPr>
        <w:pict w14:anchorId="6EBFBB38">
          <v:shape id="Text Box 58" o:spid="_x0000_s2086" type="#_x0000_t202" style="position:absolute;margin-left:308.45pt;margin-top:226.15pt;width:151.7pt;height:51.35pt;z-index:25177702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" fillcolor="white [3201]" stroked="f" strokeweight=".5pt">
            <v:textbox>
              <w:txbxContent>
                <w:p w14:paraId="796F541C" w14:textId="77777777" w:rsidR="00231AC0" w:rsidRPr="00F852A4" w:rsidRDefault="00231AC0" w:rsidP="00231AC0">
                  <w:pPr>
                    <w:rPr>
                      <w:color w:val="000000" w:themeColor="text1"/>
                      <w:sz w:val="32"/>
                      <w:szCs w:val="32"/>
                    </w:rPr>
                  </w:pPr>
                  <w:proofErr w:type="gramStart"/>
                  <w:r>
                    <w:rPr>
                      <w:color w:val="000000" w:themeColor="text1"/>
                      <w:sz w:val="32"/>
                      <w:szCs w:val="32"/>
                    </w:rPr>
                    <w:t xml:space="preserve">Khurram </w:t>
                  </w:r>
                  <w:r w:rsidRPr="00F852A4">
                    <w:rPr>
                      <w:color w:val="000000" w:themeColor="text1"/>
                      <w:sz w:val="32"/>
                      <w:szCs w:val="32"/>
                    </w:rPr>
                    <w:t>,</w:t>
                  </w:r>
                  <w:proofErr w:type="spellStart"/>
                  <w:r>
                    <w:rPr>
                      <w:color w:val="000000" w:themeColor="text1"/>
                      <w:sz w:val="32"/>
                      <w:szCs w:val="32"/>
                    </w:rPr>
                    <w:t>Hassan</w:t>
                  </w:r>
                  <w:proofErr w:type="gramEnd"/>
                  <w:r w:rsidRPr="00F852A4">
                    <w:rPr>
                      <w:color w:val="000000" w:themeColor="text1"/>
                      <w:sz w:val="32"/>
                      <w:szCs w:val="32"/>
                    </w:rPr>
                    <w:t>,</w:t>
                  </w:r>
                  <w:r>
                    <w:rPr>
                      <w:color w:val="000000" w:themeColor="text1"/>
                      <w:sz w:val="32"/>
                      <w:szCs w:val="32"/>
                    </w:rPr>
                    <w:t>Alishba</w:t>
                  </w:r>
                  <w:proofErr w:type="spellEnd"/>
                </w:p>
                <w:p w14:paraId="3EFABB2C" w14:textId="77777777" w:rsidR="00F4727A" w:rsidRPr="00F852A4" w:rsidRDefault="00F4727A" w:rsidP="00B912DE">
                  <w:pPr>
                    <w:jc w:val="center"/>
                    <w:rPr>
                      <w:color w:val="000000" w:themeColor="text1"/>
                      <w:sz w:val="32"/>
                      <w:szCs w:val="32"/>
                    </w:rPr>
                  </w:pPr>
                </w:p>
              </w:txbxContent>
            </v:textbox>
            <w10:wrap anchorx="margin"/>
          </v:shape>
        </w:pict>
      </w:r>
      <w:r>
        <w:rPr>
          <w:b/>
          <w:bCs/>
          <w:noProof/>
          <w:u w:val="single"/>
        </w:rPr>
        <w:pict w14:anchorId="4C7E42C3">
          <v:shape id="Text Box 19" o:spid="_x0000_s2087" type="#_x0000_t202" style="position:absolute;margin-left:315.25pt;margin-top:160.6pt;width:149.55pt;height:51.4pt;z-index:25177497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" fillcolor="white [3201]" stroked="f" strokeweight=".5pt">
            <v:textbox>
              <w:txbxContent>
                <w:p w14:paraId="648FF71F" w14:textId="77777777" w:rsidR="00F4727A" w:rsidRPr="00F852A4" w:rsidRDefault="00E7607B" w:rsidP="00B912DE">
                  <w:pPr>
                    <w:jc w:val="center"/>
                    <w:rPr>
                      <w:color w:val="000000" w:themeColor="text1"/>
                      <w:sz w:val="36"/>
                      <w:szCs w:val="36"/>
                    </w:rPr>
                  </w:pPr>
                  <w:proofErr w:type="spellStart"/>
                  <w:proofErr w:type="gramStart"/>
                  <w:r>
                    <w:rPr>
                      <w:color w:val="000000" w:themeColor="text1"/>
                      <w:sz w:val="36"/>
                      <w:szCs w:val="36"/>
                    </w:rPr>
                    <w:t>Khurram,Hassan</w:t>
                  </w:r>
                  <w:proofErr w:type="spellEnd"/>
                  <w:proofErr w:type="gramEnd"/>
                </w:p>
              </w:txbxContent>
            </v:textbox>
            <w10:wrap anchorx="margin"/>
          </v:shape>
        </w:pict>
      </w:r>
      <w:r>
        <w:rPr>
          <w:b/>
          <w:bCs/>
          <w:noProof/>
          <w:u w:val="single"/>
        </w:rPr>
        <w:pict w14:anchorId="22D41094">
          <v:shape id="Text Box 44" o:spid="_x0000_s2088" type="#_x0000_t202" style="position:absolute;margin-left:306pt;margin-top:107.05pt;width:153.75pt;height:51.35pt;z-index:2517370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" fillcolor="white [3201]" stroked="f" strokeweight=".5pt">
            <v:textbox>
              <w:txbxContent>
                <w:p w14:paraId="11E5FAE5" w14:textId="77777777" w:rsidR="000E030A" w:rsidRPr="00F852A4" w:rsidRDefault="00E7607B" w:rsidP="00B912DE">
                  <w:pPr>
                    <w:jc w:val="center"/>
                    <w:rPr>
                      <w:color w:val="000000" w:themeColor="text1"/>
                      <w:sz w:val="36"/>
                      <w:szCs w:val="36"/>
                    </w:rPr>
                  </w:pPr>
                  <w:proofErr w:type="spellStart"/>
                  <w:proofErr w:type="gramStart"/>
                  <w:r>
                    <w:rPr>
                      <w:color w:val="000000" w:themeColor="text1"/>
                      <w:sz w:val="36"/>
                      <w:szCs w:val="36"/>
                    </w:rPr>
                    <w:t>Alishba,khurram</w:t>
                  </w:r>
                  <w:proofErr w:type="spellEnd"/>
                  <w:proofErr w:type="gramEnd"/>
                </w:p>
              </w:txbxContent>
            </v:textbox>
            <w10:wrap anchorx="margin"/>
          </v:shape>
        </w:pict>
      </w:r>
      <w:r>
        <w:rPr>
          <w:b/>
          <w:bCs/>
          <w:noProof/>
          <w:u w:val="single"/>
        </w:rPr>
        <w:pict w14:anchorId="3C8CBA29">
          <v:shape id="Text Box 48" o:spid="_x0000_s2089" type="#_x0000_t202" style="position:absolute;margin-left:314.85pt;margin-top:41.65pt;width:151.7pt;height:51.35pt;z-index:2517350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" fillcolor="white [3201]" stroked="f" strokeweight=".5pt">
            <v:textbox>
              <w:txbxContent>
                <w:p w14:paraId="53F33B6A" w14:textId="77777777" w:rsidR="00231AC0" w:rsidRPr="00F852A4" w:rsidRDefault="00231AC0" w:rsidP="00231AC0">
                  <w:pPr>
                    <w:rPr>
                      <w:color w:val="000000" w:themeColor="text1"/>
                      <w:sz w:val="32"/>
                      <w:szCs w:val="32"/>
                    </w:rPr>
                  </w:pPr>
                  <w:proofErr w:type="gramStart"/>
                  <w:r>
                    <w:rPr>
                      <w:color w:val="000000" w:themeColor="text1"/>
                      <w:sz w:val="32"/>
                      <w:szCs w:val="32"/>
                    </w:rPr>
                    <w:t xml:space="preserve">Khurram </w:t>
                  </w:r>
                  <w:r w:rsidRPr="00F852A4">
                    <w:rPr>
                      <w:color w:val="000000" w:themeColor="text1"/>
                      <w:sz w:val="32"/>
                      <w:szCs w:val="32"/>
                    </w:rPr>
                    <w:t>,</w:t>
                  </w:r>
                  <w:proofErr w:type="spellStart"/>
                  <w:r>
                    <w:rPr>
                      <w:color w:val="000000" w:themeColor="text1"/>
                      <w:sz w:val="32"/>
                      <w:szCs w:val="32"/>
                    </w:rPr>
                    <w:t>Hassan</w:t>
                  </w:r>
                  <w:proofErr w:type="gramEnd"/>
                  <w:r w:rsidRPr="00F852A4">
                    <w:rPr>
                      <w:color w:val="000000" w:themeColor="text1"/>
                      <w:sz w:val="32"/>
                      <w:szCs w:val="32"/>
                    </w:rPr>
                    <w:t>,</w:t>
                  </w:r>
                  <w:r>
                    <w:rPr>
                      <w:color w:val="000000" w:themeColor="text1"/>
                      <w:sz w:val="32"/>
                      <w:szCs w:val="32"/>
                    </w:rPr>
                    <w:t>Alishba</w:t>
                  </w:r>
                  <w:proofErr w:type="spellEnd"/>
                </w:p>
                <w:p w14:paraId="353B36D0" w14:textId="77777777" w:rsidR="00036EB7" w:rsidRPr="00F852A4" w:rsidRDefault="00036EB7" w:rsidP="00B912DE">
                  <w:pPr>
                    <w:jc w:val="center"/>
                    <w:rPr>
                      <w:color w:val="000000" w:themeColor="text1"/>
                      <w:sz w:val="32"/>
                      <w:szCs w:val="32"/>
                    </w:rPr>
                  </w:pPr>
                </w:p>
              </w:txbxContent>
            </v:textbox>
            <w10:wrap anchorx="margin"/>
          </v:shape>
        </w:pict>
      </w:r>
      <w:r>
        <w:rPr>
          <w:b/>
          <w:bCs/>
          <w:noProof/>
          <w:u w:val="single"/>
        </w:rPr>
        <w:pict w14:anchorId="7DCE79CD">
          <v:shape id="Text Box 41" o:spid="_x0000_s2090" type="#_x0000_t202" style="position:absolute;margin-left:143.25pt;margin-top:172.15pt;width:139.5pt;height:37.2pt;z-index:25172070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" fillcolor="white [3201]" stroked="f" strokeweight=".5pt">
            <v:textbox>
              <w:txbxContent>
                <w:p w14:paraId="4CC69406" w14:textId="77777777" w:rsidR="00036EB7" w:rsidRPr="00F852A4" w:rsidRDefault="00104EAD" w:rsidP="003F07E3">
                  <w:pPr>
                    <w:jc w:val="center"/>
                    <w:rPr>
                      <w:color w:val="000000" w:themeColor="text1"/>
                      <w:sz w:val="36"/>
                      <w:szCs w:val="36"/>
                    </w:rPr>
                  </w:pPr>
                  <w:r w:rsidRPr="00F852A4">
                    <w:rPr>
                      <w:rFonts w:ascii="Arial Rounded MT Bold" w:hAnsi="Arial Rounded MT Bold"/>
                      <w:color w:val="000000" w:themeColor="text1"/>
                      <w:sz w:val="32"/>
                      <w:szCs w:val="32"/>
                    </w:rPr>
                    <w:t>10</w:t>
                  </w:r>
                  <w:r w:rsidR="00036EB7" w:rsidRPr="00F852A4">
                    <w:rPr>
                      <w:color w:val="000000" w:themeColor="text1"/>
                      <w:sz w:val="32"/>
                      <w:szCs w:val="32"/>
                    </w:rPr>
                    <w:t xml:space="preserve">DAYS </w:t>
                  </w:r>
                </w:p>
                <w:p w14:paraId="79298B5C" w14:textId="77777777" w:rsidR="00036EB7" w:rsidRDefault="00036EB7"/>
              </w:txbxContent>
            </v:textbox>
            <w10:wrap anchorx="margin"/>
          </v:shape>
        </w:pict>
      </w:r>
      <w:r>
        <w:rPr>
          <w:b/>
          <w:bCs/>
          <w:noProof/>
          <w:u w:val="single"/>
        </w:rPr>
        <w:pict w14:anchorId="7523B58A">
          <v:shape id="Text Box 42" o:spid="_x0000_s2091" type="#_x0000_t202" style="position:absolute;margin-left:155pt;margin-top:231.75pt;width:135.3pt;height:37.25pt;z-index:25172275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" fillcolor="white [3201]" stroked="f" strokeweight=".5pt">
            <v:textbox>
              <w:txbxContent>
                <w:p w14:paraId="6D946F15" w14:textId="77777777" w:rsidR="00036EB7" w:rsidRPr="00F852A4" w:rsidRDefault="00A70682" w:rsidP="00104EAD">
                  <w:pPr>
                    <w:rPr>
                      <w:color w:val="000000" w:themeColor="text1"/>
                      <w:sz w:val="36"/>
                      <w:szCs w:val="36"/>
                    </w:rPr>
                  </w:pPr>
                  <w:r w:rsidRPr="00F852A4">
                    <w:rPr>
                      <w:rFonts w:ascii="Arial Rounded MT Bold" w:hAnsi="Arial Rounded MT Bold"/>
                      <w:color w:val="000000" w:themeColor="text1"/>
                      <w:sz w:val="36"/>
                      <w:szCs w:val="36"/>
                    </w:rPr>
                    <w:t xml:space="preserve">4 </w:t>
                  </w:r>
                  <w:r w:rsidR="00036EB7" w:rsidRPr="00F852A4">
                    <w:rPr>
                      <w:color w:val="000000" w:themeColor="text1"/>
                      <w:sz w:val="36"/>
                      <w:szCs w:val="36"/>
                    </w:rPr>
                    <w:t>DAYS</w:t>
                  </w:r>
                </w:p>
                <w:p w14:paraId="72766B91" w14:textId="77777777" w:rsidR="00036EB7" w:rsidRDefault="00036EB7"/>
              </w:txbxContent>
            </v:textbox>
            <w10:wrap anchorx="margin"/>
          </v:shape>
        </w:pict>
      </w:r>
      <w:r>
        <w:rPr>
          <w:b/>
          <w:bCs/>
          <w:noProof/>
          <w:u w:val="single"/>
        </w:rPr>
        <w:pict w14:anchorId="75F869F0">
          <v:shape id="Text Box 40" o:spid="_x0000_s2092" type="#_x0000_t202" style="position:absolute;margin-left:152pt;margin-top:112.7pt;width:135.3pt;height:31.95pt;z-index:251718656;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" fillcolor="white [3201]" stroked="f" strokeweight=".5pt">
            <v:textbox>
              <w:txbxContent>
                <w:p w14:paraId="3D503648" w14:textId="77777777" w:rsidR="00036EB7" w:rsidRPr="00F852A4" w:rsidRDefault="00104EAD" w:rsidP="00036EB7">
                  <w:pPr>
                    <w:rPr>
                      <w:color w:val="000000" w:themeColor="text1"/>
                      <w:sz w:val="36"/>
                      <w:szCs w:val="36"/>
                    </w:rPr>
                  </w:pPr>
                  <w:r w:rsidRPr="00F852A4">
                    <w:rPr>
                      <w:rFonts w:ascii="Arial Rounded MT Bold" w:hAnsi="Arial Rounded MT Bold"/>
                      <w:color w:val="000000" w:themeColor="text1"/>
                      <w:sz w:val="36"/>
                      <w:szCs w:val="36"/>
                    </w:rPr>
                    <w:t xml:space="preserve">    5</w:t>
                  </w:r>
                  <w:r w:rsidR="00036EB7" w:rsidRPr="00F852A4">
                    <w:rPr>
                      <w:color w:val="000000" w:themeColor="text1"/>
                      <w:sz w:val="36"/>
                      <w:szCs w:val="36"/>
                    </w:rPr>
                    <w:t>DAYS</w:t>
                  </w:r>
                </w:p>
                <w:p w14:paraId="493F3F86" w14:textId="77777777" w:rsidR="00036EB7" w:rsidRDefault="00036EB7"/>
              </w:txbxContent>
            </v:textbox>
            <w10:wrap anchorx="margin"/>
          </v:shape>
        </w:pict>
      </w:r>
      <w:r>
        <w:rPr>
          <w:b/>
          <w:bCs/>
          <w:noProof/>
          <w:u w:val="single"/>
        </w:rPr>
        <w:pict w14:anchorId="5605114D">
          <v:shape id="Text Box 39" o:spid="_x0000_s2093" type="#_x0000_t202" style="position:absolute;margin-left:152pt;margin-top:55.8pt;width:135.3pt;height:37.25pt;z-index:25171660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" fillcolor="white [3201]" stroked="f" strokeweight=".5pt">
            <v:textbox>
              <w:txbxContent>
                <w:p w14:paraId="0D65FAB3" w14:textId="77777777" w:rsidR="00036EB7" w:rsidRPr="00F852A4" w:rsidRDefault="00104EAD" w:rsidP="003F07E3">
                  <w:pPr>
                    <w:jc w:val="center"/>
                    <w:rPr>
                      <w:color w:val="000000" w:themeColor="text1"/>
                      <w:sz w:val="36"/>
                      <w:szCs w:val="36"/>
                    </w:rPr>
                  </w:pPr>
                  <w:r w:rsidRPr="00F852A4">
                    <w:rPr>
                      <w:rFonts w:ascii="Arial Rounded MT Bold" w:hAnsi="Arial Rounded MT Bold"/>
                      <w:color w:val="000000" w:themeColor="text1"/>
                      <w:sz w:val="36"/>
                      <w:szCs w:val="36"/>
                    </w:rPr>
                    <w:t xml:space="preserve">5 </w:t>
                  </w:r>
                  <w:r w:rsidR="00036EB7" w:rsidRPr="00F852A4">
                    <w:rPr>
                      <w:color w:val="000000" w:themeColor="text1"/>
                      <w:sz w:val="36"/>
                      <w:szCs w:val="36"/>
                    </w:rPr>
                    <w:t>DAYS</w:t>
                  </w:r>
                </w:p>
                <w:p w14:paraId="1C4F66E4" w14:textId="77777777" w:rsidR="00036EB7" w:rsidRDefault="00036EB7"/>
              </w:txbxContent>
            </v:textbox>
            <w10:wrap anchorx="margin"/>
          </v:shape>
        </w:pict>
      </w:r>
      <w:r>
        <w:rPr>
          <w:b/>
          <w:bCs/>
          <w:noProof/>
          <w:u w:val="single"/>
        </w:rPr>
        <w:pict w14:anchorId="1B758D38">
          <v:shape id="Text Box 36" o:spid="_x0000_s2094" type="#_x0000_t202" style="position:absolute;margin-left:-23.25pt;margin-top:172.15pt;width:147.3pt;height:37.2pt;z-index:2517104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" fillcolor="white [3201]" stroked="f" strokeweight=".5pt">
            <v:textbox>
              <w:txbxContent>
                <w:p w14:paraId="6686B22A" w14:textId="77777777" w:rsidR="003F07E3" w:rsidRPr="00F852A4" w:rsidRDefault="003F07E3" w:rsidP="003F07E3">
                  <w:pPr>
                    <w:jc w:val="center"/>
                    <w:rPr>
                      <w:color w:val="000000" w:themeColor="text1"/>
                      <w:sz w:val="32"/>
                      <w:szCs w:val="32"/>
                    </w:rPr>
                  </w:pPr>
                  <w:r w:rsidRPr="00F852A4">
                    <w:rPr>
                      <w:color w:val="000000" w:themeColor="text1"/>
                      <w:sz w:val="28"/>
                      <w:szCs w:val="28"/>
                    </w:rPr>
                    <w:t>IMPLEMENTATION</w:t>
                  </w:r>
                </w:p>
                <w:p w14:paraId="586DE50D" w14:textId="77777777" w:rsidR="00B912DE" w:rsidRDefault="00B912DE"/>
              </w:txbxContent>
            </v:textbox>
          </v:shape>
        </w:pict>
      </w:r>
      <w:r>
        <w:rPr>
          <w:b/>
          <w:bCs/>
          <w:noProof/>
          <w:u w:val="single"/>
        </w:rPr>
        <w:pict w14:anchorId="07B75372">
          <v:shape id="Text Box 37" o:spid="_x0000_s2095" type="#_x0000_t202" style="position:absolute;margin-left:-11.1pt;margin-top:226.15pt;width:135.3pt;height:37.2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" fillcolor="white [3201]" stroked="f" strokeweight=".5pt">
            <v:textbox>
              <w:txbxContent>
                <w:p w14:paraId="0D2FCE78" w14:textId="77777777" w:rsidR="003F07E3" w:rsidRPr="00F852A4" w:rsidRDefault="003F07E3" w:rsidP="003F07E3">
                  <w:pPr>
                    <w:jc w:val="center"/>
                    <w:rPr>
                      <w:color w:val="000000" w:themeColor="text1"/>
                      <w:sz w:val="36"/>
                      <w:szCs w:val="36"/>
                    </w:rPr>
                  </w:pPr>
                  <w:r w:rsidRPr="00F852A4">
                    <w:rPr>
                      <w:color w:val="000000" w:themeColor="text1"/>
                      <w:sz w:val="36"/>
                      <w:szCs w:val="36"/>
                    </w:rPr>
                    <w:t>TESTING</w:t>
                  </w:r>
                </w:p>
                <w:p w14:paraId="7E109A7F" w14:textId="77777777" w:rsidR="00B912DE" w:rsidRDefault="00B912DE"/>
              </w:txbxContent>
            </v:textbox>
          </v:shape>
        </w:pict>
      </w:r>
      <w:r>
        <w:rPr>
          <w:b/>
          <w:bCs/>
          <w:noProof/>
          <w:u w:val="single"/>
        </w:rPr>
        <w:pict w14:anchorId="1F08F570">
          <v:shape id="Text Box 35" o:spid="_x0000_s2096" type="#_x0000_t202" style="position:absolute;margin-left:-12.35pt;margin-top:112.6pt;width:135.3pt;height:37.2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" fillcolor="white [3201]" stroked="f" strokeweight=".5pt">
            <v:textbox>
              <w:txbxContent>
                <w:p w14:paraId="58239EBC" w14:textId="77777777" w:rsidR="003F07E3" w:rsidRPr="00F852A4" w:rsidRDefault="003F07E3" w:rsidP="003F07E3">
                  <w:pPr>
                    <w:jc w:val="center"/>
                    <w:rPr>
                      <w:color w:val="000000" w:themeColor="text1"/>
                      <w:sz w:val="36"/>
                      <w:szCs w:val="36"/>
                    </w:rPr>
                  </w:pPr>
                  <w:r w:rsidRPr="00F852A4">
                    <w:rPr>
                      <w:color w:val="000000" w:themeColor="text1"/>
                      <w:sz w:val="36"/>
                      <w:szCs w:val="36"/>
                    </w:rPr>
                    <w:t>DESIGNING</w:t>
                  </w:r>
                </w:p>
                <w:p w14:paraId="698D7EF1" w14:textId="77777777" w:rsidR="00B912DE" w:rsidRDefault="00B912DE"/>
              </w:txbxContent>
            </v:textbox>
          </v:shape>
        </w:pict>
      </w:r>
      <w:r>
        <w:rPr>
          <w:b/>
          <w:bCs/>
          <w:noProof/>
          <w:u w:val="single"/>
        </w:rPr>
        <w:pict w14:anchorId="35BC85EE">
          <v:shape id="Text Box 34" o:spid="_x0000_s2097" type="#_x0000_t202" style="position:absolute;margin-left:-12.35pt;margin-top:48.35pt;width:135.3pt;height:37.2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" fillcolor="white [3201]" stroked="f" strokeweight=".5pt">
            <v:textbox>
              <w:txbxContent>
                <w:p w14:paraId="1ADB1DEA" w14:textId="77777777" w:rsidR="003F07E3" w:rsidRPr="00F852A4" w:rsidRDefault="003F07E3" w:rsidP="003F07E3">
                  <w:pPr>
                    <w:jc w:val="center"/>
                    <w:rPr>
                      <w:color w:val="000000" w:themeColor="text1"/>
                      <w:sz w:val="36"/>
                      <w:szCs w:val="36"/>
                    </w:rPr>
                  </w:pPr>
                  <w:r w:rsidRPr="00F852A4">
                    <w:rPr>
                      <w:color w:val="000000" w:themeColor="text1"/>
                      <w:sz w:val="36"/>
                      <w:szCs w:val="36"/>
                    </w:rPr>
                    <w:t>PLAINING</w:t>
                  </w:r>
                </w:p>
                <w:p w14:paraId="6317532D" w14:textId="77777777" w:rsidR="00B912DE" w:rsidRDefault="00B912DE"/>
              </w:txbxContent>
            </v:textbox>
          </v:shape>
        </w:pict>
      </w:r>
      <w:r w:rsidR="00B912DE">
        <w:rPr>
          <w:sz w:val="144"/>
          <w:szCs w:val="144"/>
        </w:rPr>
        <w:br w:type="page"/>
      </w:r>
    </w:p>
    <w:p w14:paraId="644CD844" w14:textId="77777777" w:rsidR="00B912DE" w:rsidRPr="00B912DE" w:rsidRDefault="00974062" w:rsidP="00B912DE">
      <w:pPr>
        <w:tabs>
          <w:tab w:val="left" w:pos="6356"/>
        </w:tabs>
        <w:rPr>
          <w:sz w:val="144"/>
          <w:szCs w:val="144"/>
        </w:rPr>
      </w:pPr>
      <w:r>
        <w:rPr>
          <w:b/>
          <w:bCs/>
          <w:noProof/>
          <w:u w:val="single"/>
        </w:rPr>
        <w:lastRenderedPageBreak/>
        <w:pict w14:anchorId="1C6AD6CD">
          <v:shape id="Text Box 50" o:spid="_x0000_s2098" type="#_x0000_t202" style="position:absolute;margin-left:-14.25pt;margin-top:180.75pt;width:477pt;height:379.5pt;z-index:251740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" fillcolor="white [3201]" stroked="f" strokeweight=".5pt">
            <v:textbox>
              <w:txbxContent>
                <w:p w14:paraId="4FC05EEC" w14:textId="77777777" w:rsidR="0038450A" w:rsidRPr="009405BE" w:rsidRDefault="00E7158E" w:rsidP="008B2066">
                  <w:pPr>
                    <w:jc w:val="both"/>
                    <w:rPr>
                      <w:i/>
                      <w:iCs/>
                      <w:color w:val="000000" w:themeColor="text1"/>
                      <w:sz w:val="32"/>
                      <w:szCs w:val="32"/>
                      <w:u w:val="single"/>
                    </w:rPr>
                  </w:pPr>
                  <w:r w:rsidRPr="009405BE">
                    <w:rPr>
                      <w:i/>
                      <w:iCs/>
                      <w:color w:val="000000" w:themeColor="text1"/>
                      <w:sz w:val="32"/>
                      <w:szCs w:val="32"/>
                      <w:u w:val="single"/>
                    </w:rPr>
                    <w:t>OUR WEBSITE “SPORTSINFO”</w:t>
                  </w:r>
                  <w:r w:rsidRPr="009405BE">
                    <w:rPr>
                      <w:rFonts w:ascii="Roboto" w:hAnsi="Roboto"/>
                      <w:i/>
                      <w:iCs/>
                      <w:color w:val="333333"/>
                      <w:sz w:val="32"/>
                      <w:szCs w:val="32"/>
                      <w:shd w:val="clear" w:color="auto" w:fill="FFFFFF"/>
                    </w:rPr>
                    <w:t xml:space="preserve">IS ONE OF THE BEST </w:t>
                  </w:r>
                  <w:proofErr w:type="gramStart"/>
                  <w:r w:rsidRPr="009405BE">
                    <w:rPr>
                      <w:rFonts w:ascii="Roboto" w:hAnsi="Roboto"/>
                      <w:i/>
                      <w:iCs/>
                      <w:color w:val="333333"/>
                      <w:sz w:val="32"/>
                      <w:szCs w:val="32"/>
                      <w:shd w:val="clear" w:color="auto" w:fill="FFFFFF"/>
                    </w:rPr>
                    <w:t>WEBSITE</w:t>
                  </w:r>
                  <w:proofErr w:type="gramEnd"/>
                  <w:r w:rsidRPr="009405BE">
                    <w:rPr>
                      <w:rFonts w:ascii="Roboto" w:hAnsi="Roboto"/>
                      <w:i/>
                      <w:iCs/>
                      <w:color w:val="333333"/>
                      <w:sz w:val="32"/>
                      <w:szCs w:val="32"/>
                      <w:shd w:val="clear" w:color="auto" w:fill="FFFFFF"/>
                    </w:rPr>
                    <w:t xml:space="preserve"> FOR SPORTS FANS “SPORTSINFO” HAS A AMAZING STYLE FOR ITS HOME PAGE. THE MAIN NAVIGATION INCLUDES LINKS TO EACH OF SPORTS GAMES.THE WEBSITE INCLUDES AMAZING INFORMATION AND HISTORY ABOUT DIFFERENT SPORTS AS WELL AS ALL KINDS OF CONTENT </w:t>
                  </w:r>
                  <w:proofErr w:type="gramStart"/>
                  <w:r w:rsidRPr="009405BE">
                    <w:rPr>
                      <w:rFonts w:ascii="Roboto" w:hAnsi="Roboto"/>
                      <w:i/>
                      <w:iCs/>
                      <w:color w:val="333333"/>
                      <w:sz w:val="32"/>
                      <w:szCs w:val="32"/>
                      <w:shd w:val="clear" w:color="auto" w:fill="FFFFFF"/>
                    </w:rPr>
                    <w:t>FOR  SUCH</w:t>
                  </w:r>
                  <w:proofErr w:type="gramEnd"/>
                  <w:r w:rsidRPr="009405BE">
                    <w:rPr>
                      <w:rFonts w:ascii="Roboto" w:hAnsi="Roboto"/>
                      <w:i/>
                      <w:iCs/>
                      <w:color w:val="333333"/>
                      <w:sz w:val="32"/>
                      <w:szCs w:val="32"/>
                      <w:shd w:val="clear" w:color="auto" w:fill="FFFFFF"/>
                    </w:rPr>
                    <w:t xml:space="preserve"> AS TOURNAMENT EVENTS, CHAMPIONSHIPS AND INCLUDES INFORMATION ABOUT FAMOUS SPORTSMAN CAREER AND LIFE</w:t>
                  </w:r>
                </w:p>
                <w:p w14:paraId="22066E6F" w14:textId="77777777" w:rsidR="000E030A" w:rsidRPr="009405BE" w:rsidRDefault="00E7158E" w:rsidP="0059238C">
                  <w:pPr>
                    <w:jc w:val="both"/>
                    <w:rPr>
                      <w:i/>
                      <w:iCs/>
                      <w:color w:val="000000" w:themeColor="text1"/>
                      <w:sz w:val="32"/>
                      <w:szCs w:val="32"/>
                      <w:u w:val="single"/>
                    </w:rPr>
                  </w:pPr>
                  <w:r w:rsidRPr="009405BE">
                    <w:rPr>
                      <w:i/>
                      <w:iCs/>
                      <w:color w:val="000000" w:themeColor="text1"/>
                      <w:sz w:val="32"/>
                      <w:szCs w:val="32"/>
                      <w:u w:val="single"/>
                    </w:rPr>
                    <w:t>HOPE OUR WEBSITE HELP YOU!!!</w:t>
                  </w:r>
                </w:p>
              </w:txbxContent>
            </v:textbox>
          </v:shape>
        </w:pict>
      </w:r>
      <w:r>
        <w:rPr>
          <w:b/>
          <w:bCs/>
          <w:noProof/>
          <w:u w:val="single"/>
        </w:rPr>
        <w:pict w14:anchorId="49BF3A0F">
          <v:shape id="Rectangle: Folded Corner 31" o:spid="_x0000_s2099" type="#_x0000_t65" style="position:absolute;margin-left:0;margin-top:0;width:428.25pt;height:91.5pt;z-index:2517022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" adj="18000" filled="f" strokecolor="black [3213]" strokeweight="2pt">
            <v:textbox>
              <w:txbxContent>
                <w:p w14:paraId="5B799DB1" w14:textId="77777777" w:rsidR="00B912DE" w:rsidRPr="00DE0F55" w:rsidRDefault="00B912DE" w:rsidP="00DE0F55">
                  <w:pPr>
                    <w:pStyle w:val="Heading1"/>
                    <w:jc w:val="center"/>
                    <w:rPr>
                      <w:color w:val="000000" w:themeColor="text1"/>
                      <w:sz w:val="56"/>
                      <w:szCs w:val="44"/>
                    </w:rPr>
                  </w:pPr>
                  <w:bookmarkStart w:id="45" w:name="_Toc59806773"/>
                  <w:bookmarkStart w:id="46" w:name="_Toc59806834"/>
                  <w:bookmarkStart w:id="47" w:name="_Toc59806899"/>
                  <w:bookmarkStart w:id="48" w:name="_Toc59832838"/>
                  <w:bookmarkStart w:id="49" w:name="_Toc72973001"/>
                  <w:r w:rsidRPr="00DE0F55">
                    <w:rPr>
                      <w:color w:val="000000" w:themeColor="text1"/>
                      <w:sz w:val="56"/>
                      <w:szCs w:val="44"/>
                    </w:rPr>
                    <w:t>CONCLUSION</w:t>
                  </w:r>
                  <w:bookmarkEnd w:id="45"/>
                  <w:bookmarkEnd w:id="46"/>
                  <w:bookmarkEnd w:id="47"/>
                  <w:bookmarkEnd w:id="48"/>
                  <w:bookmarkEnd w:id="49"/>
                </w:p>
              </w:txbxContent>
            </v:textbox>
            <w10:wrap anchorx="margin"/>
          </v:shape>
        </w:pict>
      </w:r>
    </w:p>
    <w:sectPr w:rsidR="00B912DE" w:rsidRPr="00B912DE" w:rsidSect="00923CBA">
      <w:footerReference w:type="default" r:id="rId29"/>
      <w:pgSz w:w="11906" w:h="16838" w:code="9"/>
      <w:pgMar w:top="1440" w:right="1440" w:bottom="1440" w:left="1440" w:header="720" w:footer="720" w:gutter="0"/>
      <w:pgBorders w:offsetFrom="page">
        <w:top w:val="single" w:sz="36" w:space="24" w:color="000000" w:themeColor="text1"/>
        <w:left w:val="single" w:sz="36" w:space="24" w:color="000000" w:themeColor="text1"/>
        <w:bottom w:val="single" w:sz="36" w:space="24" w:color="000000" w:themeColor="text1"/>
        <w:right w:val="single" w:sz="36" w:space="24" w:color="000000" w:themeColor="tex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D590E" w14:textId="77777777" w:rsidR="00923CBA" w:rsidRDefault="00923CBA" w:rsidP="00C6554A">
      <w:pPr>
        <w:spacing w:before="0" w:after="0" w:line="240" w:lineRule="auto"/>
      </w:pPr>
      <w:r>
        <w:separator/>
      </w:r>
    </w:p>
  </w:endnote>
  <w:endnote w:type="continuationSeparator" w:id="0">
    <w:p w14:paraId="56B9D427" w14:textId="77777777" w:rsidR="00923CBA" w:rsidRDefault="00923CBA"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Arial Rounded MT Bold">
    <w:altName w:val="Calibri"/>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B52B8" w14:textId="77777777" w:rsidR="005C0BB5" w:rsidRDefault="00ED7C44">
    <w:pPr>
      <w:pStyle w:val="Footer"/>
    </w:pPr>
    <w:r>
      <w:t xml:space="preserve">Page </w:t>
    </w:r>
    <w:r w:rsidR="009733DC">
      <w:fldChar w:fldCharType="begin"/>
    </w:r>
    <w:r>
      <w:instrText xml:space="preserve"> PAGE  \* Arabic  \* MERGEFORMAT </w:instrText>
    </w:r>
    <w:r w:rsidR="009733DC">
      <w:fldChar w:fldCharType="separate"/>
    </w:r>
    <w:r w:rsidR="00C86EFB">
      <w:rPr>
        <w:noProof/>
      </w:rPr>
      <w:t>3</w:t>
    </w:r>
    <w:r w:rsidR="009733D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B5398" w14:textId="77777777" w:rsidR="00923CBA" w:rsidRDefault="00923CBA" w:rsidP="00C6554A">
      <w:pPr>
        <w:spacing w:before="0" w:after="0" w:line="240" w:lineRule="auto"/>
      </w:pPr>
      <w:r>
        <w:separator/>
      </w:r>
    </w:p>
  </w:footnote>
  <w:footnote w:type="continuationSeparator" w:id="0">
    <w:p w14:paraId="474F34AC" w14:textId="77777777" w:rsidR="00923CBA" w:rsidRDefault="00923CBA"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16160EF"/>
    <w:multiLevelType w:val="multilevel"/>
    <w:tmpl w:val="F9082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55664"/>
    <w:multiLevelType w:val="hybridMultilevel"/>
    <w:tmpl w:val="2AF4267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val="0"/>
        <w:shadow/>
        <w:emboss w:val="0"/>
        <w:imprint w:val="0"/>
        <w:color w:val="auto"/>
        <w:sz w:val="18"/>
        <w:szCs w:val="18"/>
        <w:vertAlign w:val="baseline"/>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15:restartNumberingAfterBreak="0">
    <w:nsid w:val="262D4D72"/>
    <w:multiLevelType w:val="multilevel"/>
    <w:tmpl w:val="C48E3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AD6806"/>
    <w:multiLevelType w:val="hybridMultilevel"/>
    <w:tmpl w:val="046E33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074C3F"/>
    <w:multiLevelType w:val="multilevel"/>
    <w:tmpl w:val="83F859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530C2C"/>
    <w:multiLevelType w:val="multilevel"/>
    <w:tmpl w:val="559A6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CD1311"/>
    <w:multiLevelType w:val="multilevel"/>
    <w:tmpl w:val="5E7C1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91E47B0"/>
    <w:multiLevelType w:val="multilevel"/>
    <w:tmpl w:val="E54A00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502371"/>
    <w:multiLevelType w:val="multilevel"/>
    <w:tmpl w:val="DA12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534E8C"/>
    <w:multiLevelType w:val="multilevel"/>
    <w:tmpl w:val="192AD4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4D0759"/>
    <w:multiLevelType w:val="multilevel"/>
    <w:tmpl w:val="12325AA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654F7E"/>
    <w:multiLevelType w:val="multilevel"/>
    <w:tmpl w:val="8FCE6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E6376E"/>
    <w:multiLevelType w:val="multilevel"/>
    <w:tmpl w:val="6B145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5495419">
    <w:abstractNumId w:val="9"/>
  </w:num>
  <w:num w:numId="2" w16cid:durableId="1927376413">
    <w:abstractNumId w:val="8"/>
  </w:num>
  <w:num w:numId="3" w16cid:durableId="2067870657">
    <w:abstractNumId w:val="8"/>
  </w:num>
  <w:num w:numId="4" w16cid:durableId="1230457993">
    <w:abstractNumId w:val="9"/>
  </w:num>
  <w:num w:numId="5" w16cid:durableId="1880236849">
    <w:abstractNumId w:val="20"/>
  </w:num>
  <w:num w:numId="6" w16cid:durableId="940257322">
    <w:abstractNumId w:val="10"/>
  </w:num>
  <w:num w:numId="7" w16cid:durableId="317810066">
    <w:abstractNumId w:val="11"/>
  </w:num>
  <w:num w:numId="8" w16cid:durableId="1074207008">
    <w:abstractNumId w:val="7"/>
  </w:num>
  <w:num w:numId="9" w16cid:durableId="792869253">
    <w:abstractNumId w:val="6"/>
  </w:num>
  <w:num w:numId="10" w16cid:durableId="1664355323">
    <w:abstractNumId w:val="5"/>
  </w:num>
  <w:num w:numId="11" w16cid:durableId="1619920295">
    <w:abstractNumId w:val="4"/>
  </w:num>
  <w:num w:numId="12" w16cid:durableId="905605735">
    <w:abstractNumId w:val="3"/>
  </w:num>
  <w:num w:numId="13" w16cid:durableId="298536524">
    <w:abstractNumId w:val="2"/>
  </w:num>
  <w:num w:numId="14" w16cid:durableId="2053580004">
    <w:abstractNumId w:val="1"/>
  </w:num>
  <w:num w:numId="15" w16cid:durableId="2066636592">
    <w:abstractNumId w:val="0"/>
  </w:num>
  <w:num w:numId="16" w16cid:durableId="408119165">
    <w:abstractNumId w:val="16"/>
  </w:num>
  <w:num w:numId="17" w16cid:durableId="2064214960">
    <w:abstractNumId w:val="12"/>
    <w:lvlOverride w:ilvl="0">
      <w:lvl w:ilvl="0">
        <w:numFmt w:val="lowerLetter"/>
        <w:lvlText w:val="%1."/>
        <w:lvlJc w:val="left"/>
      </w:lvl>
    </w:lvlOverride>
  </w:num>
  <w:num w:numId="18" w16cid:durableId="1571428359">
    <w:abstractNumId w:val="19"/>
    <w:lvlOverride w:ilvl="0">
      <w:lvl w:ilvl="0">
        <w:numFmt w:val="lowerLetter"/>
        <w:lvlText w:val="%1."/>
        <w:lvlJc w:val="left"/>
      </w:lvl>
    </w:lvlOverride>
  </w:num>
  <w:num w:numId="19" w16cid:durableId="1957637401">
    <w:abstractNumId w:val="26"/>
    <w:lvlOverride w:ilvl="0">
      <w:lvl w:ilvl="0">
        <w:numFmt w:val="decimal"/>
        <w:lvlText w:val="%1."/>
        <w:lvlJc w:val="left"/>
      </w:lvl>
    </w:lvlOverride>
  </w:num>
  <w:num w:numId="20" w16cid:durableId="1372338179">
    <w:abstractNumId w:val="26"/>
    <w:lvlOverride w:ilvl="0">
      <w:lvl w:ilvl="0">
        <w:numFmt w:val="decimal"/>
        <w:lvlText w:val="%1."/>
        <w:lvlJc w:val="left"/>
      </w:lvl>
    </w:lvlOverride>
  </w:num>
  <w:num w:numId="21" w16cid:durableId="1215118260">
    <w:abstractNumId w:val="25"/>
  </w:num>
  <w:num w:numId="22" w16cid:durableId="755706584">
    <w:abstractNumId w:val="24"/>
    <w:lvlOverride w:ilvl="0">
      <w:lvl w:ilvl="0">
        <w:numFmt w:val="decimal"/>
        <w:lvlText w:val="%1."/>
        <w:lvlJc w:val="left"/>
      </w:lvl>
    </w:lvlOverride>
  </w:num>
  <w:num w:numId="23" w16cid:durableId="995260320">
    <w:abstractNumId w:val="24"/>
    <w:lvlOverride w:ilvl="0">
      <w:lvl w:ilvl="0">
        <w:numFmt w:val="decimal"/>
        <w:lvlText w:val="%1."/>
        <w:lvlJc w:val="left"/>
      </w:lvl>
    </w:lvlOverride>
  </w:num>
  <w:num w:numId="24" w16cid:durableId="287903514">
    <w:abstractNumId w:val="24"/>
    <w:lvlOverride w:ilvl="0">
      <w:lvl w:ilvl="0">
        <w:numFmt w:val="decimal"/>
        <w:lvlText w:val="%1."/>
        <w:lvlJc w:val="left"/>
      </w:lvl>
    </w:lvlOverride>
  </w:num>
  <w:num w:numId="25" w16cid:durableId="709302524">
    <w:abstractNumId w:val="18"/>
    <w:lvlOverride w:ilvl="0">
      <w:lvl w:ilvl="0">
        <w:numFmt w:val="lowerLetter"/>
        <w:lvlText w:val="%1."/>
        <w:lvlJc w:val="left"/>
      </w:lvl>
    </w:lvlOverride>
  </w:num>
  <w:num w:numId="26" w16cid:durableId="1924876589">
    <w:abstractNumId w:val="21"/>
    <w:lvlOverride w:ilvl="0">
      <w:lvl w:ilvl="0">
        <w:numFmt w:val="decimal"/>
        <w:lvlText w:val="%1."/>
        <w:lvlJc w:val="left"/>
      </w:lvl>
    </w:lvlOverride>
  </w:num>
  <w:num w:numId="27" w16cid:durableId="1770270173">
    <w:abstractNumId w:val="21"/>
    <w:lvlOverride w:ilvl="0">
      <w:lvl w:ilvl="0">
        <w:numFmt w:val="decimal"/>
        <w:lvlText w:val="%1."/>
        <w:lvlJc w:val="left"/>
      </w:lvl>
    </w:lvlOverride>
  </w:num>
  <w:num w:numId="28" w16cid:durableId="1515460004">
    <w:abstractNumId w:val="23"/>
    <w:lvlOverride w:ilvl="0">
      <w:lvl w:ilvl="0">
        <w:numFmt w:val="decimal"/>
        <w:lvlText w:val="%1."/>
        <w:lvlJc w:val="left"/>
      </w:lvl>
    </w:lvlOverride>
  </w:num>
  <w:num w:numId="29" w16cid:durableId="977611166">
    <w:abstractNumId w:val="23"/>
    <w:lvlOverride w:ilvl="0">
      <w:lvl w:ilvl="0">
        <w:numFmt w:val="decimal"/>
        <w:lvlText w:val="%1."/>
        <w:lvlJc w:val="left"/>
      </w:lvl>
    </w:lvlOverride>
  </w:num>
  <w:num w:numId="30" w16cid:durableId="1540782929">
    <w:abstractNumId w:val="23"/>
    <w:lvlOverride w:ilvl="0">
      <w:lvl w:ilvl="0">
        <w:numFmt w:val="decimal"/>
        <w:lvlText w:val="%1."/>
        <w:lvlJc w:val="left"/>
      </w:lvl>
    </w:lvlOverride>
  </w:num>
  <w:num w:numId="31" w16cid:durableId="180170954">
    <w:abstractNumId w:val="15"/>
  </w:num>
  <w:num w:numId="32" w16cid:durableId="305016404">
    <w:abstractNumId w:val="17"/>
  </w:num>
  <w:num w:numId="33" w16cid:durableId="94099028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91777744">
    <w:abstractNumId w:val="13"/>
  </w:num>
  <w:num w:numId="35" w16cid:durableId="232351070">
    <w:abstractNumId w:val="14"/>
  </w:num>
  <w:num w:numId="36" w16cid:durableId="20290229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10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C6161"/>
    <w:rsid w:val="00003F52"/>
    <w:rsid w:val="00036EB7"/>
    <w:rsid w:val="00072FAB"/>
    <w:rsid w:val="000A2664"/>
    <w:rsid w:val="000B09E5"/>
    <w:rsid w:val="000C3533"/>
    <w:rsid w:val="000C671E"/>
    <w:rsid w:val="000D4E84"/>
    <w:rsid w:val="000D5B9B"/>
    <w:rsid w:val="000D6D3A"/>
    <w:rsid w:val="000E00AC"/>
    <w:rsid w:val="000E030A"/>
    <w:rsid w:val="000F7905"/>
    <w:rsid w:val="00104EAD"/>
    <w:rsid w:val="00111871"/>
    <w:rsid w:val="001458C0"/>
    <w:rsid w:val="001A1E2C"/>
    <w:rsid w:val="001B1210"/>
    <w:rsid w:val="001E163D"/>
    <w:rsid w:val="0020097C"/>
    <w:rsid w:val="00231AC0"/>
    <w:rsid w:val="002554CD"/>
    <w:rsid w:val="002620A0"/>
    <w:rsid w:val="00274149"/>
    <w:rsid w:val="00281C38"/>
    <w:rsid w:val="00284FCC"/>
    <w:rsid w:val="00293B83"/>
    <w:rsid w:val="002A465C"/>
    <w:rsid w:val="002B4294"/>
    <w:rsid w:val="002D0080"/>
    <w:rsid w:val="002E4EB9"/>
    <w:rsid w:val="002F17A5"/>
    <w:rsid w:val="00333D0D"/>
    <w:rsid w:val="003447B9"/>
    <w:rsid w:val="00351ACB"/>
    <w:rsid w:val="00365369"/>
    <w:rsid w:val="0038450A"/>
    <w:rsid w:val="003E580D"/>
    <w:rsid w:val="003F07E3"/>
    <w:rsid w:val="00405538"/>
    <w:rsid w:val="00406D31"/>
    <w:rsid w:val="0045145E"/>
    <w:rsid w:val="004832AE"/>
    <w:rsid w:val="004C049F"/>
    <w:rsid w:val="004C6161"/>
    <w:rsid w:val="005000E2"/>
    <w:rsid w:val="00556D28"/>
    <w:rsid w:val="0059238C"/>
    <w:rsid w:val="005B2149"/>
    <w:rsid w:val="005C0BB5"/>
    <w:rsid w:val="005C2611"/>
    <w:rsid w:val="005C423A"/>
    <w:rsid w:val="005E3B50"/>
    <w:rsid w:val="005F7E62"/>
    <w:rsid w:val="006019BA"/>
    <w:rsid w:val="006048D4"/>
    <w:rsid w:val="00624C3A"/>
    <w:rsid w:val="00653393"/>
    <w:rsid w:val="0065343D"/>
    <w:rsid w:val="00666471"/>
    <w:rsid w:val="00680101"/>
    <w:rsid w:val="00686A55"/>
    <w:rsid w:val="006A3CE7"/>
    <w:rsid w:val="006C0B87"/>
    <w:rsid w:val="006C56C7"/>
    <w:rsid w:val="006C5B85"/>
    <w:rsid w:val="006F009D"/>
    <w:rsid w:val="00705B48"/>
    <w:rsid w:val="007205BB"/>
    <w:rsid w:val="00733553"/>
    <w:rsid w:val="00733F00"/>
    <w:rsid w:val="007445CD"/>
    <w:rsid w:val="00776204"/>
    <w:rsid w:val="007B76D4"/>
    <w:rsid w:val="00804B57"/>
    <w:rsid w:val="00812565"/>
    <w:rsid w:val="00816D83"/>
    <w:rsid w:val="00834D03"/>
    <w:rsid w:val="00853D96"/>
    <w:rsid w:val="008557BD"/>
    <w:rsid w:val="00867A84"/>
    <w:rsid w:val="00876A6C"/>
    <w:rsid w:val="0088511E"/>
    <w:rsid w:val="00895493"/>
    <w:rsid w:val="00895A5E"/>
    <w:rsid w:val="008971BA"/>
    <w:rsid w:val="00897B63"/>
    <w:rsid w:val="00897DEF"/>
    <w:rsid w:val="008A22A5"/>
    <w:rsid w:val="008B2066"/>
    <w:rsid w:val="00923CBA"/>
    <w:rsid w:val="009405BE"/>
    <w:rsid w:val="00941BFA"/>
    <w:rsid w:val="00963B0D"/>
    <w:rsid w:val="009733DC"/>
    <w:rsid w:val="00974062"/>
    <w:rsid w:val="00983EBA"/>
    <w:rsid w:val="00987666"/>
    <w:rsid w:val="009A2C8F"/>
    <w:rsid w:val="00A70682"/>
    <w:rsid w:val="00AA4BCB"/>
    <w:rsid w:val="00AD127F"/>
    <w:rsid w:val="00AD3FFA"/>
    <w:rsid w:val="00AE4AC3"/>
    <w:rsid w:val="00B912DE"/>
    <w:rsid w:val="00B925DF"/>
    <w:rsid w:val="00C069DD"/>
    <w:rsid w:val="00C116BA"/>
    <w:rsid w:val="00C53061"/>
    <w:rsid w:val="00C6554A"/>
    <w:rsid w:val="00C86EFB"/>
    <w:rsid w:val="00C87CDE"/>
    <w:rsid w:val="00CA2026"/>
    <w:rsid w:val="00CA2BA5"/>
    <w:rsid w:val="00CF6CC1"/>
    <w:rsid w:val="00D16624"/>
    <w:rsid w:val="00D708C0"/>
    <w:rsid w:val="00DA7905"/>
    <w:rsid w:val="00DE0F55"/>
    <w:rsid w:val="00DF2AD0"/>
    <w:rsid w:val="00DF529A"/>
    <w:rsid w:val="00E44A4C"/>
    <w:rsid w:val="00E7158E"/>
    <w:rsid w:val="00E7607B"/>
    <w:rsid w:val="00E83D45"/>
    <w:rsid w:val="00EA3A87"/>
    <w:rsid w:val="00EB69D4"/>
    <w:rsid w:val="00EC2302"/>
    <w:rsid w:val="00EC44FC"/>
    <w:rsid w:val="00EC6399"/>
    <w:rsid w:val="00ED1AD7"/>
    <w:rsid w:val="00ED7C44"/>
    <w:rsid w:val="00F06B8B"/>
    <w:rsid w:val="00F36CE7"/>
    <w:rsid w:val="00F41FCB"/>
    <w:rsid w:val="00F44B27"/>
    <w:rsid w:val="00F4727A"/>
    <w:rsid w:val="00F852A4"/>
    <w:rsid w:val="00F92E45"/>
    <w:rsid w:val="00FA3150"/>
    <w:rsid w:val="00FD0C40"/>
    <w:rsid w:val="00FF4A6B"/>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08"/>
    <o:shapelayout v:ext="edit">
      <o:idmap v:ext="edit" data="2"/>
    </o:shapelayout>
  </w:shapeDefaults>
  <w:decimalSymbol w:val="."/>
  <w:listSeparator w:val=","/>
  <w14:docId w14:val="028D2434"/>
  <w15:docId w15:val="{9EBDCAEA-0CEF-465E-9EA2-25D5C5258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customStyle="1" w:styleId="UnresolvedMention1">
    <w:name w:val="Unresolved Mention1"/>
    <w:basedOn w:val="DefaultParagraphFont"/>
    <w:uiPriority w:val="99"/>
    <w:semiHidden/>
    <w:unhideWhenUsed/>
    <w:rsid w:val="004C6161"/>
    <w:rPr>
      <w:color w:val="605E5C"/>
      <w:shd w:val="clear" w:color="auto" w:fill="E1DFDD"/>
    </w:rPr>
  </w:style>
  <w:style w:type="paragraph" w:styleId="NormalWeb">
    <w:name w:val="Normal (Web)"/>
    <w:basedOn w:val="Normal"/>
    <w:uiPriority w:val="99"/>
    <w:unhideWhenUsed/>
    <w:rsid w:val="00DF2AD0"/>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unhideWhenUsed/>
    <w:qFormat/>
    <w:rsid w:val="00D16624"/>
    <w:pPr>
      <w:ind w:left="720"/>
      <w:contextualSpacing/>
    </w:pPr>
  </w:style>
  <w:style w:type="character" w:customStyle="1" w:styleId="apple-tab-span">
    <w:name w:val="apple-tab-span"/>
    <w:basedOn w:val="DefaultParagraphFont"/>
    <w:rsid w:val="00003F52"/>
  </w:style>
  <w:style w:type="table" w:styleId="TableGrid">
    <w:name w:val="Table Grid"/>
    <w:basedOn w:val="TableNormal"/>
    <w:uiPriority w:val="39"/>
    <w:rsid w:val="00B912D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B912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DF6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0B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0B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0B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0B8" w:themeFill="accent1"/>
      </w:tcPr>
    </w:tblStylePr>
    <w:tblStylePr w:type="band1Vert">
      <w:tblPr/>
      <w:tcPr>
        <w:shd w:val="clear" w:color="auto" w:fill="7CEDFF" w:themeFill="accent1" w:themeFillTint="66"/>
      </w:tcPr>
    </w:tblStylePr>
    <w:tblStylePr w:type="band1Horz">
      <w:tblPr/>
      <w:tcPr>
        <w:shd w:val="clear" w:color="auto" w:fill="7CEDFF" w:themeFill="accent1" w:themeFillTint="66"/>
      </w:tcPr>
    </w:tblStylePr>
  </w:style>
  <w:style w:type="table" w:customStyle="1" w:styleId="TableGridLight1">
    <w:name w:val="Table Grid Light1"/>
    <w:basedOn w:val="TableNormal"/>
    <w:uiPriority w:val="40"/>
    <w:rsid w:val="00B912D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AD127F"/>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AD127F"/>
    <w:pPr>
      <w:spacing w:after="100"/>
    </w:pPr>
  </w:style>
  <w:style w:type="paragraph" w:styleId="TOC2">
    <w:name w:val="toc 2"/>
    <w:basedOn w:val="Normal"/>
    <w:next w:val="Normal"/>
    <w:autoRedefine/>
    <w:uiPriority w:val="39"/>
    <w:unhideWhenUsed/>
    <w:rsid w:val="006F009D"/>
    <w:pPr>
      <w:spacing w:after="100"/>
      <w:ind w:left="220"/>
    </w:pPr>
  </w:style>
  <w:style w:type="character" w:customStyle="1" w:styleId="removedlink">
    <w:name w:val="removed_link"/>
    <w:basedOn w:val="DefaultParagraphFont"/>
    <w:rsid w:val="008B2066"/>
  </w:style>
  <w:style w:type="character" w:styleId="Strong">
    <w:name w:val="Strong"/>
    <w:basedOn w:val="DefaultParagraphFont"/>
    <w:uiPriority w:val="22"/>
    <w:qFormat/>
    <w:rsid w:val="00897B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9271">
      <w:bodyDiv w:val="1"/>
      <w:marLeft w:val="0"/>
      <w:marRight w:val="0"/>
      <w:marTop w:val="0"/>
      <w:marBottom w:val="0"/>
      <w:divBdr>
        <w:top w:val="none" w:sz="0" w:space="0" w:color="auto"/>
        <w:left w:val="none" w:sz="0" w:space="0" w:color="auto"/>
        <w:bottom w:val="none" w:sz="0" w:space="0" w:color="auto"/>
        <w:right w:val="none" w:sz="0" w:space="0" w:color="auto"/>
      </w:divBdr>
    </w:div>
    <w:div w:id="114570568">
      <w:bodyDiv w:val="1"/>
      <w:marLeft w:val="0"/>
      <w:marRight w:val="0"/>
      <w:marTop w:val="0"/>
      <w:marBottom w:val="0"/>
      <w:divBdr>
        <w:top w:val="none" w:sz="0" w:space="0" w:color="auto"/>
        <w:left w:val="none" w:sz="0" w:space="0" w:color="auto"/>
        <w:bottom w:val="none" w:sz="0" w:space="0" w:color="auto"/>
        <w:right w:val="none" w:sz="0" w:space="0" w:color="auto"/>
      </w:divBdr>
    </w:div>
    <w:div w:id="338587005">
      <w:bodyDiv w:val="1"/>
      <w:marLeft w:val="0"/>
      <w:marRight w:val="0"/>
      <w:marTop w:val="0"/>
      <w:marBottom w:val="0"/>
      <w:divBdr>
        <w:top w:val="none" w:sz="0" w:space="0" w:color="auto"/>
        <w:left w:val="none" w:sz="0" w:space="0" w:color="auto"/>
        <w:bottom w:val="none" w:sz="0" w:space="0" w:color="auto"/>
        <w:right w:val="none" w:sz="0" w:space="0" w:color="auto"/>
      </w:divBdr>
    </w:div>
    <w:div w:id="446243137">
      <w:bodyDiv w:val="1"/>
      <w:marLeft w:val="0"/>
      <w:marRight w:val="0"/>
      <w:marTop w:val="0"/>
      <w:marBottom w:val="0"/>
      <w:divBdr>
        <w:top w:val="none" w:sz="0" w:space="0" w:color="auto"/>
        <w:left w:val="none" w:sz="0" w:space="0" w:color="auto"/>
        <w:bottom w:val="none" w:sz="0" w:space="0" w:color="auto"/>
        <w:right w:val="none" w:sz="0" w:space="0" w:color="auto"/>
      </w:divBdr>
    </w:div>
    <w:div w:id="460267238">
      <w:bodyDiv w:val="1"/>
      <w:marLeft w:val="0"/>
      <w:marRight w:val="0"/>
      <w:marTop w:val="0"/>
      <w:marBottom w:val="0"/>
      <w:divBdr>
        <w:top w:val="none" w:sz="0" w:space="0" w:color="auto"/>
        <w:left w:val="none" w:sz="0" w:space="0" w:color="auto"/>
        <w:bottom w:val="none" w:sz="0" w:space="0" w:color="auto"/>
        <w:right w:val="none" w:sz="0" w:space="0" w:color="auto"/>
      </w:divBdr>
    </w:div>
    <w:div w:id="713433585">
      <w:bodyDiv w:val="1"/>
      <w:marLeft w:val="0"/>
      <w:marRight w:val="0"/>
      <w:marTop w:val="0"/>
      <w:marBottom w:val="0"/>
      <w:divBdr>
        <w:top w:val="none" w:sz="0" w:space="0" w:color="auto"/>
        <w:left w:val="none" w:sz="0" w:space="0" w:color="auto"/>
        <w:bottom w:val="none" w:sz="0" w:space="0" w:color="auto"/>
        <w:right w:val="none" w:sz="0" w:space="0" w:color="auto"/>
      </w:divBdr>
    </w:div>
    <w:div w:id="730345003">
      <w:bodyDiv w:val="1"/>
      <w:marLeft w:val="0"/>
      <w:marRight w:val="0"/>
      <w:marTop w:val="0"/>
      <w:marBottom w:val="0"/>
      <w:divBdr>
        <w:top w:val="none" w:sz="0" w:space="0" w:color="auto"/>
        <w:left w:val="none" w:sz="0" w:space="0" w:color="auto"/>
        <w:bottom w:val="none" w:sz="0" w:space="0" w:color="auto"/>
        <w:right w:val="none" w:sz="0" w:space="0" w:color="auto"/>
      </w:divBdr>
    </w:div>
    <w:div w:id="792596312">
      <w:bodyDiv w:val="1"/>
      <w:marLeft w:val="0"/>
      <w:marRight w:val="0"/>
      <w:marTop w:val="0"/>
      <w:marBottom w:val="0"/>
      <w:divBdr>
        <w:top w:val="none" w:sz="0" w:space="0" w:color="auto"/>
        <w:left w:val="none" w:sz="0" w:space="0" w:color="auto"/>
        <w:bottom w:val="none" w:sz="0" w:space="0" w:color="auto"/>
        <w:right w:val="none" w:sz="0" w:space="0" w:color="auto"/>
      </w:divBdr>
    </w:div>
    <w:div w:id="968625611">
      <w:bodyDiv w:val="1"/>
      <w:marLeft w:val="0"/>
      <w:marRight w:val="0"/>
      <w:marTop w:val="0"/>
      <w:marBottom w:val="0"/>
      <w:divBdr>
        <w:top w:val="none" w:sz="0" w:space="0" w:color="auto"/>
        <w:left w:val="none" w:sz="0" w:space="0" w:color="auto"/>
        <w:bottom w:val="none" w:sz="0" w:space="0" w:color="auto"/>
        <w:right w:val="none" w:sz="0" w:space="0" w:color="auto"/>
      </w:divBdr>
    </w:div>
    <w:div w:id="1519388006">
      <w:bodyDiv w:val="1"/>
      <w:marLeft w:val="0"/>
      <w:marRight w:val="0"/>
      <w:marTop w:val="0"/>
      <w:marBottom w:val="0"/>
      <w:divBdr>
        <w:top w:val="none" w:sz="0" w:space="0" w:color="auto"/>
        <w:left w:val="none" w:sz="0" w:space="0" w:color="auto"/>
        <w:bottom w:val="none" w:sz="0" w:space="0" w:color="auto"/>
        <w:right w:val="none" w:sz="0" w:space="0" w:color="auto"/>
      </w:divBdr>
    </w:div>
    <w:div w:id="1661081644">
      <w:bodyDiv w:val="1"/>
      <w:marLeft w:val="0"/>
      <w:marRight w:val="0"/>
      <w:marTop w:val="0"/>
      <w:marBottom w:val="0"/>
      <w:divBdr>
        <w:top w:val="none" w:sz="0" w:space="0" w:color="auto"/>
        <w:left w:val="none" w:sz="0" w:space="0" w:color="auto"/>
        <w:bottom w:val="none" w:sz="0" w:space="0" w:color="auto"/>
        <w:right w:val="none" w:sz="0" w:space="0" w:color="auto"/>
      </w:divBdr>
    </w:div>
    <w:div w:id="1725451246">
      <w:bodyDiv w:val="1"/>
      <w:marLeft w:val="0"/>
      <w:marRight w:val="0"/>
      <w:marTop w:val="0"/>
      <w:marBottom w:val="0"/>
      <w:divBdr>
        <w:top w:val="none" w:sz="0" w:space="0" w:color="auto"/>
        <w:left w:val="none" w:sz="0" w:space="0" w:color="auto"/>
        <w:bottom w:val="none" w:sz="0" w:space="0" w:color="auto"/>
        <w:right w:val="none" w:sz="0" w:space="0" w:color="auto"/>
      </w:divBdr>
    </w:div>
    <w:div w:id="2011639244">
      <w:bodyDiv w:val="1"/>
      <w:marLeft w:val="0"/>
      <w:marRight w:val="0"/>
      <w:marTop w:val="0"/>
      <w:marBottom w:val="0"/>
      <w:divBdr>
        <w:top w:val="none" w:sz="0" w:space="0" w:color="auto"/>
        <w:left w:val="none" w:sz="0" w:space="0" w:color="auto"/>
        <w:bottom w:val="none" w:sz="0" w:space="0" w:color="auto"/>
        <w:right w:val="none" w:sz="0" w:space="0" w:color="auto"/>
      </w:divBdr>
    </w:div>
    <w:div w:id="2038499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F:\hdse%20project\projectdocumentation.docx" TargetMode="External"/><Relationship Id="rId18" Type="http://schemas.openxmlformats.org/officeDocument/2006/relationships/image" Target="media/image3.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file:///F:\hdse%20project\projectdocumentation.docx" TargetMode="External"/><Relationship Id="rId17" Type="http://schemas.openxmlformats.org/officeDocument/2006/relationships/hyperlink" Target="file:///F:\hdse%20project\projectdocumentation.docx"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file:///F:\hdse%20project\projectdocumentation.docx" TargetMode="External"/><Relationship Id="rId20" Type="http://schemas.openxmlformats.org/officeDocument/2006/relationships/image" Target="media/image5.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hdse%20project\projectdocumentation.docx"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file:///F:\hdse%20project\projectdocumentation.docx" TargetMode="External"/><Relationship Id="rId23" Type="http://schemas.openxmlformats.org/officeDocument/2006/relationships/image" Target="media/image8.jpeg"/><Relationship Id="rId28" Type="http://schemas.openxmlformats.org/officeDocument/2006/relationships/image" Target="media/image13.png"/><Relationship Id="rId10" Type="http://schemas.openxmlformats.org/officeDocument/2006/relationships/hyperlink" Target="file:///F:\hdse%20project\projectdocumentation.docx"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F:\hdse%20project\projectdocumentation.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w%20RC\AppData\Local\Microsoft\Office\16.0\DTS\en-US%7b57139AF1-2F9A-4861-8304-CB2B0314082B%7d\%7bDC034BC9-7C1C-4886-BE38-2C2EFF5ADE4C%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CCE35-D3A2-4FDA-963B-DAD5E23CF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{DC034BC9-7C1C-4886-BE38-2C2EFF5ADE4C}tf02835058_win32</Template>
  <TotalTime>106</TotalTime>
  <Pages>14</Pages>
  <Words>492</Words>
  <Characters>2807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RC</dc:creator>
  <cp:keywords/>
  <dc:description/>
  <cp:lastModifiedBy>Student</cp:lastModifiedBy>
  <cp:revision>11</cp:revision>
  <cp:lastPrinted>2021-05-27T08:45:00Z</cp:lastPrinted>
  <dcterms:created xsi:type="dcterms:W3CDTF">2022-10-20T12:30:00Z</dcterms:created>
  <dcterms:modified xsi:type="dcterms:W3CDTF">2024-05-02T07:51:00Z</dcterms:modified>
</cp:coreProperties>
</file>